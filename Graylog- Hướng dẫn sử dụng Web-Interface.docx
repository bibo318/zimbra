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4D0D38" w14:textId="77777777" w:rsidR="00ED11F1" w:rsidRPr="0054300E" w:rsidRDefault="00ED11F1" w:rsidP="0054300E">
      <w:pPr>
        <w:jc w:val="center"/>
        <w:rPr>
          <w:rStyle w:val="Strong"/>
          <w:sz w:val="38"/>
        </w:rPr>
      </w:pPr>
      <w:bookmarkStart w:id="0" w:name="_Toc261949499"/>
      <w:r w:rsidRPr="0054300E">
        <w:rPr>
          <w:rStyle w:val="Strong"/>
          <w:sz w:val="38"/>
        </w:rPr>
        <w:t>TẬP ĐOÀN BƯU CHÍNH VIỄN THÔNG VIỆT NAM</w:t>
      </w:r>
      <w:bookmarkEnd w:id="0"/>
    </w:p>
    <w:p w14:paraId="420114B4" w14:textId="66B1B53F" w:rsidR="00ED11F1" w:rsidRPr="0054300E" w:rsidRDefault="00ED11F1" w:rsidP="0054300E">
      <w:pPr>
        <w:jc w:val="center"/>
        <w:rPr>
          <w:rStyle w:val="Strong"/>
          <w:sz w:val="32"/>
        </w:rPr>
      </w:pPr>
      <w:bookmarkStart w:id="1" w:name="_Toc261949500"/>
      <w:r w:rsidRPr="0054300E">
        <w:rPr>
          <w:rStyle w:val="Strong"/>
          <w:sz w:val="32"/>
        </w:rPr>
        <w:t xml:space="preserve">CÔNG TY </w:t>
      </w:r>
      <w:r w:rsidR="009F1E6E">
        <w:rPr>
          <w:rStyle w:val="Strong"/>
          <w:sz w:val="32"/>
        </w:rPr>
        <w:t>DỮ LIỆU</w:t>
      </w:r>
      <w:r w:rsidR="004A6245">
        <w:rPr>
          <w:rStyle w:val="Strong"/>
          <w:sz w:val="32"/>
        </w:rPr>
        <w:t xml:space="preserve"> VNPT</w:t>
      </w:r>
      <w:r w:rsidRPr="0054300E">
        <w:rPr>
          <w:rStyle w:val="Strong"/>
          <w:sz w:val="32"/>
        </w:rPr>
        <w:t xml:space="preserve"> – V</w:t>
      </w:r>
      <w:bookmarkEnd w:id="1"/>
      <w:r w:rsidR="009F1E6E">
        <w:rPr>
          <w:rStyle w:val="Strong"/>
          <w:sz w:val="32"/>
        </w:rPr>
        <w:t>NPT DATA</w:t>
      </w:r>
    </w:p>
    <w:p w14:paraId="3E8424CB" w14:textId="77777777" w:rsidR="00ED11F1" w:rsidRPr="00B0442F" w:rsidRDefault="00ED11F1" w:rsidP="0054300E">
      <w:pPr>
        <w:jc w:val="center"/>
      </w:pPr>
    </w:p>
    <w:p w14:paraId="6E844CB2" w14:textId="223B3CCB" w:rsidR="00ED11F1" w:rsidRPr="00B0442F" w:rsidRDefault="004A6245" w:rsidP="0054300E">
      <w:pPr>
        <w:jc w:val="center"/>
      </w:pPr>
      <w:r w:rsidRPr="004A6245">
        <w:rPr>
          <w:noProof/>
        </w:rPr>
        <w:drawing>
          <wp:inline distT="0" distB="0" distL="0" distR="0" wp14:anchorId="79C57AED" wp14:editId="2E945B9E">
            <wp:extent cx="1945060" cy="1857375"/>
            <wp:effectExtent l="0" t="0" r="0" b="0"/>
            <wp:docPr id="5" name="Picture 5" descr="C:\Users\LeQuang\Desktop\vn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Quang\Desktop\vnpt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3302" cy="1884344"/>
                    </a:xfrm>
                    <a:prstGeom prst="rect">
                      <a:avLst/>
                    </a:prstGeom>
                    <a:noFill/>
                    <a:ln>
                      <a:noFill/>
                    </a:ln>
                  </pic:spPr>
                </pic:pic>
              </a:graphicData>
            </a:graphic>
          </wp:inline>
        </w:drawing>
      </w:r>
    </w:p>
    <w:p w14:paraId="647F3768" w14:textId="77777777" w:rsidR="00ED11F1" w:rsidRDefault="00ED11F1" w:rsidP="0054300E">
      <w:pPr>
        <w:jc w:val="center"/>
      </w:pPr>
    </w:p>
    <w:p w14:paraId="7F7D7C99" w14:textId="77777777" w:rsidR="00ED11F1" w:rsidRPr="00B0442F" w:rsidRDefault="00ED11F1" w:rsidP="0054300E">
      <w:pPr>
        <w:jc w:val="center"/>
      </w:pPr>
    </w:p>
    <w:p w14:paraId="38408A6E" w14:textId="43083EAA" w:rsidR="00F6239D" w:rsidRPr="0054300E" w:rsidRDefault="0047538C" w:rsidP="00E51E9C">
      <w:pPr>
        <w:jc w:val="center"/>
        <w:rPr>
          <w:b/>
          <w:sz w:val="48"/>
        </w:rPr>
      </w:pPr>
      <w:r>
        <w:rPr>
          <w:b/>
          <w:sz w:val="48"/>
        </w:rPr>
        <w:t>MẪU BÁO CÁO</w:t>
      </w:r>
    </w:p>
    <w:p w14:paraId="10A8ECA0" w14:textId="77777777" w:rsidR="00ED11F1" w:rsidRPr="00DA45BF" w:rsidRDefault="00ED11F1" w:rsidP="0054300E">
      <w:pPr>
        <w:jc w:val="center"/>
      </w:pPr>
    </w:p>
    <w:p w14:paraId="3B8A791D" w14:textId="77777777" w:rsidR="00ED11F1" w:rsidRPr="00DA45BF" w:rsidRDefault="00ED11F1" w:rsidP="0054300E">
      <w:pPr>
        <w:jc w:val="center"/>
      </w:pPr>
    </w:p>
    <w:p w14:paraId="4A550FD9" w14:textId="77777777" w:rsidR="00ED11F1" w:rsidRPr="00B0442F" w:rsidRDefault="00ED11F1" w:rsidP="0054300E">
      <w:pPr>
        <w:jc w:val="center"/>
      </w:pPr>
    </w:p>
    <w:p w14:paraId="3C4DC828" w14:textId="77777777" w:rsidR="00ED11F1" w:rsidRDefault="00ED11F1" w:rsidP="0054300E">
      <w:pPr>
        <w:jc w:val="center"/>
      </w:pPr>
    </w:p>
    <w:p w14:paraId="0F047595" w14:textId="77777777" w:rsidR="00ED11F1" w:rsidRPr="00DA45BF" w:rsidRDefault="00ED11F1" w:rsidP="0054300E">
      <w:pPr>
        <w:jc w:val="center"/>
      </w:pPr>
    </w:p>
    <w:p w14:paraId="1B8E3020" w14:textId="77777777" w:rsidR="00ED11F1" w:rsidRPr="00ED11F1" w:rsidRDefault="00ED11F1" w:rsidP="0054300E">
      <w:pPr>
        <w:jc w:val="center"/>
        <w:rPr>
          <w:rStyle w:val="BookTitle"/>
        </w:rPr>
      </w:pPr>
      <w:r w:rsidRPr="00ED11F1">
        <w:rPr>
          <w:rStyle w:val="BookTitle"/>
        </w:rPr>
        <w:t>Hà Nội</w:t>
      </w:r>
      <w:r>
        <w:rPr>
          <w:rStyle w:val="BookTitle"/>
        </w:rPr>
        <w:t xml:space="preserve">, </w:t>
      </w:r>
      <w:r>
        <w:rPr>
          <w:rStyle w:val="BookTitle"/>
        </w:rPr>
        <w:fldChar w:fldCharType="begin"/>
      </w:r>
      <w:r>
        <w:rPr>
          <w:rStyle w:val="BookTitle"/>
          <w:lang w:val="vi-VN"/>
        </w:rPr>
        <w:instrText xml:space="preserve"> TIME \@ "dd/MM/yyyy" </w:instrText>
      </w:r>
      <w:r>
        <w:rPr>
          <w:rStyle w:val="BookTitle"/>
        </w:rPr>
        <w:fldChar w:fldCharType="separate"/>
      </w:r>
      <w:r w:rsidR="00DA6DA8">
        <w:rPr>
          <w:rStyle w:val="BookTitle"/>
          <w:noProof/>
          <w:lang w:val="vi-VN"/>
        </w:rPr>
        <w:t>11/01/2016</w:t>
      </w:r>
      <w:r>
        <w:rPr>
          <w:rStyle w:val="BookTitle"/>
        </w:rPr>
        <w:fldChar w:fldCharType="end"/>
      </w:r>
    </w:p>
    <w:p w14:paraId="38D8EE6D" w14:textId="77777777" w:rsidR="00792E0F" w:rsidRDefault="00792E0F" w:rsidP="00AE0550">
      <w:pPr>
        <w:pStyle w:val="IntenseQuote"/>
      </w:pPr>
      <w:r>
        <w:br w:type="page"/>
      </w:r>
      <w:r w:rsidRPr="00792E0F">
        <w:lastRenderedPageBreak/>
        <w:t>Mục lục</w:t>
      </w:r>
    </w:p>
    <w:p w14:paraId="4289B8D9" w14:textId="77777777" w:rsidR="00DA6DA8" w:rsidRDefault="000F70B7">
      <w:pPr>
        <w:pStyle w:val="TOC1"/>
        <w:rPr>
          <w:rFonts w:asciiTheme="minorHAnsi" w:eastAsiaTheme="minorEastAsia" w:hAnsiTheme="minorHAnsi" w:cstheme="minorBidi"/>
          <w:noProof/>
          <w:sz w:val="22"/>
        </w:rPr>
      </w:pPr>
      <w:r>
        <w:rPr>
          <w:b/>
          <w:sz w:val="28"/>
        </w:rPr>
        <w:fldChar w:fldCharType="begin"/>
      </w:r>
      <w:r>
        <w:rPr>
          <w:b/>
          <w:sz w:val="28"/>
        </w:rPr>
        <w:instrText xml:space="preserve"> TOC \o "1-5" \h \z \u </w:instrText>
      </w:r>
      <w:r>
        <w:rPr>
          <w:b/>
          <w:sz w:val="28"/>
        </w:rPr>
        <w:fldChar w:fldCharType="separate"/>
      </w:r>
      <w:hyperlink w:anchor="_Toc440263742" w:history="1">
        <w:r w:rsidR="00DA6DA8" w:rsidRPr="0084658E">
          <w:rPr>
            <w:rStyle w:val="Hyperlink"/>
            <w:noProof/>
          </w:rPr>
          <w:t>1.</w:t>
        </w:r>
        <w:r w:rsidR="00DA6DA8">
          <w:rPr>
            <w:rFonts w:asciiTheme="minorHAnsi" w:eastAsiaTheme="minorEastAsia" w:hAnsiTheme="minorHAnsi" w:cstheme="minorBidi"/>
            <w:noProof/>
            <w:sz w:val="22"/>
          </w:rPr>
          <w:tab/>
        </w:r>
        <w:r w:rsidR="00DA6DA8" w:rsidRPr="0084658E">
          <w:rPr>
            <w:rStyle w:val="Hyperlink"/>
            <w:noProof/>
          </w:rPr>
          <w:t>Giới thiệu chung</w:t>
        </w:r>
        <w:r w:rsidR="00DA6DA8">
          <w:rPr>
            <w:noProof/>
            <w:webHidden/>
          </w:rPr>
          <w:tab/>
        </w:r>
        <w:r w:rsidR="00DA6DA8">
          <w:rPr>
            <w:noProof/>
            <w:webHidden/>
          </w:rPr>
          <w:fldChar w:fldCharType="begin"/>
        </w:r>
        <w:r w:rsidR="00DA6DA8">
          <w:rPr>
            <w:noProof/>
            <w:webHidden/>
          </w:rPr>
          <w:instrText xml:space="preserve"> PAGEREF _Toc440263742 \h </w:instrText>
        </w:r>
        <w:r w:rsidR="00DA6DA8">
          <w:rPr>
            <w:noProof/>
            <w:webHidden/>
          </w:rPr>
        </w:r>
        <w:r w:rsidR="00DA6DA8">
          <w:rPr>
            <w:noProof/>
            <w:webHidden/>
          </w:rPr>
          <w:fldChar w:fldCharType="separate"/>
        </w:r>
        <w:r w:rsidR="00DA6DA8">
          <w:rPr>
            <w:noProof/>
            <w:webHidden/>
          </w:rPr>
          <w:t>4</w:t>
        </w:r>
        <w:r w:rsidR="00DA6DA8">
          <w:rPr>
            <w:noProof/>
            <w:webHidden/>
          </w:rPr>
          <w:fldChar w:fldCharType="end"/>
        </w:r>
      </w:hyperlink>
    </w:p>
    <w:p w14:paraId="388538C5" w14:textId="77777777" w:rsidR="00DA6DA8" w:rsidRDefault="00DA6DA8">
      <w:pPr>
        <w:pStyle w:val="TOC1"/>
        <w:rPr>
          <w:rFonts w:asciiTheme="minorHAnsi" w:eastAsiaTheme="minorEastAsia" w:hAnsiTheme="minorHAnsi" w:cstheme="minorBidi"/>
          <w:noProof/>
          <w:sz w:val="22"/>
        </w:rPr>
      </w:pPr>
      <w:hyperlink w:anchor="_Toc440263743" w:history="1">
        <w:r w:rsidRPr="0084658E">
          <w:rPr>
            <w:rStyle w:val="Hyperlink"/>
            <w:noProof/>
          </w:rPr>
          <w:t>2.</w:t>
        </w:r>
        <w:r>
          <w:rPr>
            <w:rFonts w:asciiTheme="minorHAnsi" w:eastAsiaTheme="minorEastAsia" w:hAnsiTheme="minorHAnsi" w:cstheme="minorBidi"/>
            <w:noProof/>
            <w:sz w:val="22"/>
          </w:rPr>
          <w:tab/>
        </w:r>
        <w:r w:rsidRPr="0084658E">
          <w:rPr>
            <w:rStyle w:val="Hyperlink"/>
            <w:noProof/>
          </w:rPr>
          <w:t>Search</w:t>
        </w:r>
        <w:r>
          <w:rPr>
            <w:noProof/>
            <w:webHidden/>
          </w:rPr>
          <w:tab/>
        </w:r>
        <w:r>
          <w:rPr>
            <w:noProof/>
            <w:webHidden/>
          </w:rPr>
          <w:fldChar w:fldCharType="begin"/>
        </w:r>
        <w:r>
          <w:rPr>
            <w:noProof/>
            <w:webHidden/>
          </w:rPr>
          <w:instrText xml:space="preserve"> PAGEREF _Toc440263743 \h </w:instrText>
        </w:r>
        <w:r>
          <w:rPr>
            <w:noProof/>
            <w:webHidden/>
          </w:rPr>
        </w:r>
        <w:r>
          <w:rPr>
            <w:noProof/>
            <w:webHidden/>
          </w:rPr>
          <w:fldChar w:fldCharType="separate"/>
        </w:r>
        <w:r>
          <w:rPr>
            <w:noProof/>
            <w:webHidden/>
          </w:rPr>
          <w:t>5</w:t>
        </w:r>
        <w:r>
          <w:rPr>
            <w:noProof/>
            <w:webHidden/>
          </w:rPr>
          <w:fldChar w:fldCharType="end"/>
        </w:r>
      </w:hyperlink>
    </w:p>
    <w:p w14:paraId="69DFB288" w14:textId="77777777" w:rsidR="00DA6DA8" w:rsidRDefault="00DA6DA8">
      <w:pPr>
        <w:pStyle w:val="TOC1"/>
        <w:rPr>
          <w:rFonts w:asciiTheme="minorHAnsi" w:eastAsiaTheme="minorEastAsia" w:hAnsiTheme="minorHAnsi" w:cstheme="minorBidi"/>
          <w:noProof/>
          <w:sz w:val="22"/>
        </w:rPr>
      </w:pPr>
      <w:hyperlink w:anchor="_Toc440263744" w:history="1">
        <w:r w:rsidRPr="0084658E">
          <w:rPr>
            <w:rStyle w:val="Hyperlink"/>
            <w:noProof/>
          </w:rPr>
          <w:t>3.</w:t>
        </w:r>
        <w:r>
          <w:rPr>
            <w:rFonts w:asciiTheme="minorHAnsi" w:eastAsiaTheme="minorEastAsia" w:hAnsiTheme="minorHAnsi" w:cstheme="minorBidi"/>
            <w:noProof/>
            <w:sz w:val="22"/>
          </w:rPr>
          <w:tab/>
        </w:r>
        <w:r w:rsidRPr="0084658E">
          <w:rPr>
            <w:rStyle w:val="Hyperlink"/>
            <w:noProof/>
          </w:rPr>
          <w:t>Stream</w:t>
        </w:r>
        <w:r>
          <w:rPr>
            <w:noProof/>
            <w:webHidden/>
          </w:rPr>
          <w:tab/>
        </w:r>
        <w:r>
          <w:rPr>
            <w:noProof/>
            <w:webHidden/>
          </w:rPr>
          <w:fldChar w:fldCharType="begin"/>
        </w:r>
        <w:r>
          <w:rPr>
            <w:noProof/>
            <w:webHidden/>
          </w:rPr>
          <w:instrText xml:space="preserve"> PAGEREF _Toc440263744 \h </w:instrText>
        </w:r>
        <w:r>
          <w:rPr>
            <w:noProof/>
            <w:webHidden/>
          </w:rPr>
        </w:r>
        <w:r>
          <w:rPr>
            <w:noProof/>
            <w:webHidden/>
          </w:rPr>
          <w:fldChar w:fldCharType="separate"/>
        </w:r>
        <w:r>
          <w:rPr>
            <w:noProof/>
            <w:webHidden/>
          </w:rPr>
          <w:t>8</w:t>
        </w:r>
        <w:r>
          <w:rPr>
            <w:noProof/>
            <w:webHidden/>
          </w:rPr>
          <w:fldChar w:fldCharType="end"/>
        </w:r>
      </w:hyperlink>
    </w:p>
    <w:p w14:paraId="45D10ADC" w14:textId="77777777" w:rsidR="00DA6DA8" w:rsidRDefault="00DA6DA8">
      <w:pPr>
        <w:pStyle w:val="TOC2"/>
        <w:tabs>
          <w:tab w:val="left" w:pos="1100"/>
          <w:tab w:val="right" w:leader="dot" w:pos="9350"/>
        </w:tabs>
        <w:rPr>
          <w:rFonts w:asciiTheme="minorHAnsi" w:eastAsiaTheme="minorEastAsia" w:hAnsiTheme="minorHAnsi" w:cstheme="minorBidi"/>
          <w:noProof/>
          <w:sz w:val="22"/>
        </w:rPr>
      </w:pPr>
      <w:hyperlink w:anchor="_Toc440263745" w:history="1">
        <w:r w:rsidRPr="0084658E">
          <w:rPr>
            <w:rStyle w:val="Hyperlink"/>
            <w:noProof/>
          </w:rPr>
          <w:t>3.1.</w:t>
        </w:r>
        <w:r>
          <w:rPr>
            <w:rFonts w:asciiTheme="minorHAnsi" w:eastAsiaTheme="minorEastAsia" w:hAnsiTheme="minorHAnsi" w:cstheme="minorBidi"/>
            <w:noProof/>
            <w:sz w:val="22"/>
          </w:rPr>
          <w:tab/>
        </w:r>
        <w:r w:rsidRPr="0084658E">
          <w:rPr>
            <w:rStyle w:val="Hyperlink"/>
            <w:noProof/>
          </w:rPr>
          <w:t>Tạo cảnh báo qua Slack hoặc Email với Stream</w:t>
        </w:r>
        <w:r>
          <w:rPr>
            <w:noProof/>
            <w:webHidden/>
          </w:rPr>
          <w:tab/>
        </w:r>
        <w:r>
          <w:rPr>
            <w:noProof/>
            <w:webHidden/>
          </w:rPr>
          <w:fldChar w:fldCharType="begin"/>
        </w:r>
        <w:r>
          <w:rPr>
            <w:noProof/>
            <w:webHidden/>
          </w:rPr>
          <w:instrText xml:space="preserve"> PAGEREF _Toc440263745 \h </w:instrText>
        </w:r>
        <w:r>
          <w:rPr>
            <w:noProof/>
            <w:webHidden/>
          </w:rPr>
        </w:r>
        <w:r>
          <w:rPr>
            <w:noProof/>
            <w:webHidden/>
          </w:rPr>
          <w:fldChar w:fldCharType="separate"/>
        </w:r>
        <w:r>
          <w:rPr>
            <w:noProof/>
            <w:webHidden/>
          </w:rPr>
          <w:t>11</w:t>
        </w:r>
        <w:r>
          <w:rPr>
            <w:noProof/>
            <w:webHidden/>
          </w:rPr>
          <w:fldChar w:fldCharType="end"/>
        </w:r>
      </w:hyperlink>
    </w:p>
    <w:p w14:paraId="7F9A72A2" w14:textId="77777777" w:rsidR="00DA6DA8" w:rsidRDefault="00DA6DA8">
      <w:pPr>
        <w:pStyle w:val="TOC1"/>
        <w:rPr>
          <w:rFonts w:asciiTheme="minorHAnsi" w:eastAsiaTheme="minorEastAsia" w:hAnsiTheme="minorHAnsi" w:cstheme="minorBidi"/>
          <w:noProof/>
          <w:sz w:val="22"/>
        </w:rPr>
      </w:pPr>
      <w:hyperlink w:anchor="_Toc440263746" w:history="1">
        <w:r w:rsidRPr="0084658E">
          <w:rPr>
            <w:rStyle w:val="Hyperlink"/>
            <w:noProof/>
            <w:lang w:eastAsia="vi-VN"/>
          </w:rPr>
          <w:t>4.</w:t>
        </w:r>
        <w:r>
          <w:rPr>
            <w:rFonts w:asciiTheme="minorHAnsi" w:eastAsiaTheme="minorEastAsia" w:hAnsiTheme="minorHAnsi" w:cstheme="minorBidi"/>
            <w:noProof/>
            <w:sz w:val="22"/>
          </w:rPr>
          <w:tab/>
        </w:r>
        <w:r w:rsidRPr="0084658E">
          <w:rPr>
            <w:rStyle w:val="Hyperlink"/>
            <w:noProof/>
            <w:lang w:eastAsia="vi-VN"/>
          </w:rPr>
          <w:t>Dashboard</w:t>
        </w:r>
        <w:r>
          <w:rPr>
            <w:noProof/>
            <w:webHidden/>
          </w:rPr>
          <w:tab/>
        </w:r>
        <w:r>
          <w:rPr>
            <w:noProof/>
            <w:webHidden/>
          </w:rPr>
          <w:fldChar w:fldCharType="begin"/>
        </w:r>
        <w:r>
          <w:rPr>
            <w:noProof/>
            <w:webHidden/>
          </w:rPr>
          <w:instrText xml:space="preserve"> PAGEREF _Toc440263746 \h </w:instrText>
        </w:r>
        <w:r>
          <w:rPr>
            <w:noProof/>
            <w:webHidden/>
          </w:rPr>
        </w:r>
        <w:r>
          <w:rPr>
            <w:noProof/>
            <w:webHidden/>
          </w:rPr>
          <w:fldChar w:fldCharType="separate"/>
        </w:r>
        <w:r>
          <w:rPr>
            <w:noProof/>
            <w:webHidden/>
          </w:rPr>
          <w:t>18</w:t>
        </w:r>
        <w:r>
          <w:rPr>
            <w:noProof/>
            <w:webHidden/>
          </w:rPr>
          <w:fldChar w:fldCharType="end"/>
        </w:r>
      </w:hyperlink>
    </w:p>
    <w:p w14:paraId="632CB373" w14:textId="77777777" w:rsidR="00DA6DA8" w:rsidRDefault="00DA6DA8">
      <w:pPr>
        <w:pStyle w:val="TOC1"/>
        <w:rPr>
          <w:rFonts w:asciiTheme="minorHAnsi" w:eastAsiaTheme="minorEastAsia" w:hAnsiTheme="minorHAnsi" w:cstheme="minorBidi"/>
          <w:noProof/>
          <w:sz w:val="22"/>
        </w:rPr>
      </w:pPr>
      <w:hyperlink w:anchor="_Toc440263747" w:history="1">
        <w:r w:rsidRPr="0084658E">
          <w:rPr>
            <w:rStyle w:val="Hyperlink"/>
            <w:noProof/>
            <w:lang w:eastAsia="vi-VN"/>
          </w:rPr>
          <w:t>5.</w:t>
        </w:r>
        <w:r>
          <w:rPr>
            <w:rFonts w:asciiTheme="minorHAnsi" w:eastAsiaTheme="minorEastAsia" w:hAnsiTheme="minorHAnsi" w:cstheme="minorBidi"/>
            <w:noProof/>
            <w:sz w:val="22"/>
          </w:rPr>
          <w:tab/>
        </w:r>
        <w:r w:rsidRPr="0084658E">
          <w:rPr>
            <w:rStyle w:val="Hyperlink"/>
            <w:noProof/>
            <w:lang w:eastAsia="vi-VN"/>
          </w:rPr>
          <w:t>Sources</w:t>
        </w:r>
        <w:r>
          <w:rPr>
            <w:noProof/>
            <w:webHidden/>
          </w:rPr>
          <w:tab/>
        </w:r>
        <w:r>
          <w:rPr>
            <w:noProof/>
            <w:webHidden/>
          </w:rPr>
          <w:fldChar w:fldCharType="begin"/>
        </w:r>
        <w:r>
          <w:rPr>
            <w:noProof/>
            <w:webHidden/>
          </w:rPr>
          <w:instrText xml:space="preserve"> PAGEREF _Toc440263747 \h </w:instrText>
        </w:r>
        <w:r>
          <w:rPr>
            <w:noProof/>
            <w:webHidden/>
          </w:rPr>
        </w:r>
        <w:r>
          <w:rPr>
            <w:noProof/>
            <w:webHidden/>
          </w:rPr>
          <w:fldChar w:fldCharType="separate"/>
        </w:r>
        <w:r>
          <w:rPr>
            <w:noProof/>
            <w:webHidden/>
          </w:rPr>
          <w:t>21</w:t>
        </w:r>
        <w:r>
          <w:rPr>
            <w:noProof/>
            <w:webHidden/>
          </w:rPr>
          <w:fldChar w:fldCharType="end"/>
        </w:r>
      </w:hyperlink>
    </w:p>
    <w:p w14:paraId="44ED33B2" w14:textId="77777777" w:rsidR="00DA6DA8" w:rsidRDefault="00DA6DA8">
      <w:pPr>
        <w:pStyle w:val="TOC1"/>
        <w:rPr>
          <w:rFonts w:asciiTheme="minorHAnsi" w:eastAsiaTheme="minorEastAsia" w:hAnsiTheme="minorHAnsi" w:cstheme="minorBidi"/>
          <w:noProof/>
          <w:sz w:val="22"/>
        </w:rPr>
      </w:pPr>
      <w:hyperlink w:anchor="_Toc440263748" w:history="1">
        <w:r w:rsidRPr="0084658E">
          <w:rPr>
            <w:rStyle w:val="Hyperlink"/>
            <w:noProof/>
            <w:lang w:eastAsia="vi-VN"/>
          </w:rPr>
          <w:t>6.</w:t>
        </w:r>
        <w:r>
          <w:rPr>
            <w:rFonts w:asciiTheme="minorHAnsi" w:eastAsiaTheme="minorEastAsia" w:hAnsiTheme="minorHAnsi" w:cstheme="minorBidi"/>
            <w:noProof/>
            <w:sz w:val="22"/>
          </w:rPr>
          <w:tab/>
        </w:r>
        <w:r w:rsidRPr="0084658E">
          <w:rPr>
            <w:rStyle w:val="Hyperlink"/>
            <w:noProof/>
            <w:lang w:eastAsia="vi-VN"/>
          </w:rPr>
          <w:t>System</w:t>
        </w:r>
        <w:r>
          <w:rPr>
            <w:noProof/>
            <w:webHidden/>
          </w:rPr>
          <w:tab/>
        </w:r>
        <w:r>
          <w:rPr>
            <w:noProof/>
            <w:webHidden/>
          </w:rPr>
          <w:fldChar w:fldCharType="begin"/>
        </w:r>
        <w:r>
          <w:rPr>
            <w:noProof/>
            <w:webHidden/>
          </w:rPr>
          <w:instrText xml:space="preserve"> PAGEREF _Toc440263748 \h </w:instrText>
        </w:r>
        <w:r>
          <w:rPr>
            <w:noProof/>
            <w:webHidden/>
          </w:rPr>
        </w:r>
        <w:r>
          <w:rPr>
            <w:noProof/>
            <w:webHidden/>
          </w:rPr>
          <w:fldChar w:fldCharType="separate"/>
        </w:r>
        <w:r>
          <w:rPr>
            <w:noProof/>
            <w:webHidden/>
          </w:rPr>
          <w:t>21</w:t>
        </w:r>
        <w:r>
          <w:rPr>
            <w:noProof/>
            <w:webHidden/>
          </w:rPr>
          <w:fldChar w:fldCharType="end"/>
        </w:r>
      </w:hyperlink>
    </w:p>
    <w:p w14:paraId="5AE5033D" w14:textId="77777777" w:rsidR="00DA6DA8" w:rsidRDefault="00DA6DA8">
      <w:pPr>
        <w:pStyle w:val="TOC2"/>
        <w:tabs>
          <w:tab w:val="left" w:pos="1100"/>
          <w:tab w:val="right" w:leader="dot" w:pos="9350"/>
        </w:tabs>
        <w:rPr>
          <w:rFonts w:asciiTheme="minorHAnsi" w:eastAsiaTheme="minorEastAsia" w:hAnsiTheme="minorHAnsi" w:cstheme="minorBidi"/>
          <w:noProof/>
          <w:sz w:val="22"/>
        </w:rPr>
      </w:pPr>
      <w:hyperlink w:anchor="_Toc440263749" w:history="1">
        <w:r w:rsidRPr="0084658E">
          <w:rPr>
            <w:rStyle w:val="Hyperlink"/>
            <w:noProof/>
          </w:rPr>
          <w:t>6.1.</w:t>
        </w:r>
        <w:r>
          <w:rPr>
            <w:rFonts w:asciiTheme="minorHAnsi" w:eastAsiaTheme="minorEastAsia" w:hAnsiTheme="minorHAnsi" w:cstheme="minorBidi"/>
            <w:noProof/>
            <w:sz w:val="22"/>
          </w:rPr>
          <w:tab/>
        </w:r>
        <w:r w:rsidRPr="0084658E">
          <w:rPr>
            <w:rStyle w:val="Hyperlink"/>
            <w:noProof/>
          </w:rPr>
          <w:t>Input</w:t>
        </w:r>
        <w:r>
          <w:rPr>
            <w:noProof/>
            <w:webHidden/>
          </w:rPr>
          <w:tab/>
        </w:r>
        <w:r>
          <w:rPr>
            <w:noProof/>
            <w:webHidden/>
          </w:rPr>
          <w:fldChar w:fldCharType="begin"/>
        </w:r>
        <w:r>
          <w:rPr>
            <w:noProof/>
            <w:webHidden/>
          </w:rPr>
          <w:instrText xml:space="preserve"> PAGEREF _Toc440263749 \h </w:instrText>
        </w:r>
        <w:r>
          <w:rPr>
            <w:noProof/>
            <w:webHidden/>
          </w:rPr>
        </w:r>
        <w:r>
          <w:rPr>
            <w:noProof/>
            <w:webHidden/>
          </w:rPr>
          <w:fldChar w:fldCharType="separate"/>
        </w:r>
        <w:r>
          <w:rPr>
            <w:noProof/>
            <w:webHidden/>
          </w:rPr>
          <w:t>22</w:t>
        </w:r>
        <w:r>
          <w:rPr>
            <w:noProof/>
            <w:webHidden/>
          </w:rPr>
          <w:fldChar w:fldCharType="end"/>
        </w:r>
      </w:hyperlink>
    </w:p>
    <w:p w14:paraId="1EBA1141" w14:textId="77777777" w:rsidR="00DA6DA8" w:rsidRDefault="00DA6DA8">
      <w:pPr>
        <w:pStyle w:val="TOC3"/>
        <w:tabs>
          <w:tab w:val="left" w:pos="1100"/>
          <w:tab w:val="right" w:leader="dot" w:pos="9350"/>
        </w:tabs>
        <w:rPr>
          <w:rFonts w:asciiTheme="minorHAnsi" w:eastAsiaTheme="minorEastAsia" w:hAnsiTheme="minorHAnsi" w:cstheme="minorBidi"/>
          <w:noProof/>
          <w:sz w:val="22"/>
        </w:rPr>
      </w:pPr>
      <w:hyperlink w:anchor="_Toc440263750" w:history="1">
        <w:r w:rsidRPr="0084658E">
          <w:rPr>
            <w:rStyle w:val="Hyperlink"/>
            <w:noProof/>
          </w:rPr>
          <w:t>6.1.1.</w:t>
        </w:r>
        <w:r>
          <w:rPr>
            <w:rFonts w:asciiTheme="minorHAnsi" w:eastAsiaTheme="minorEastAsia" w:hAnsiTheme="minorHAnsi" w:cstheme="minorBidi"/>
            <w:noProof/>
            <w:sz w:val="22"/>
          </w:rPr>
          <w:tab/>
        </w:r>
        <w:r w:rsidRPr="0084658E">
          <w:rPr>
            <w:rStyle w:val="Hyperlink"/>
            <w:noProof/>
          </w:rPr>
          <w:t>GELF TCP</w:t>
        </w:r>
        <w:r>
          <w:rPr>
            <w:noProof/>
            <w:webHidden/>
          </w:rPr>
          <w:tab/>
        </w:r>
        <w:r>
          <w:rPr>
            <w:noProof/>
            <w:webHidden/>
          </w:rPr>
          <w:fldChar w:fldCharType="begin"/>
        </w:r>
        <w:r>
          <w:rPr>
            <w:noProof/>
            <w:webHidden/>
          </w:rPr>
          <w:instrText xml:space="preserve"> PAGEREF _Toc440263750 \h </w:instrText>
        </w:r>
        <w:r>
          <w:rPr>
            <w:noProof/>
            <w:webHidden/>
          </w:rPr>
        </w:r>
        <w:r>
          <w:rPr>
            <w:noProof/>
            <w:webHidden/>
          </w:rPr>
          <w:fldChar w:fldCharType="separate"/>
        </w:r>
        <w:r>
          <w:rPr>
            <w:noProof/>
            <w:webHidden/>
          </w:rPr>
          <w:t>22</w:t>
        </w:r>
        <w:r>
          <w:rPr>
            <w:noProof/>
            <w:webHidden/>
          </w:rPr>
          <w:fldChar w:fldCharType="end"/>
        </w:r>
      </w:hyperlink>
    </w:p>
    <w:p w14:paraId="6334B923" w14:textId="77777777" w:rsidR="00DA6DA8" w:rsidRDefault="00DA6DA8">
      <w:pPr>
        <w:pStyle w:val="TOC3"/>
        <w:tabs>
          <w:tab w:val="left" w:pos="1100"/>
          <w:tab w:val="right" w:leader="dot" w:pos="9350"/>
        </w:tabs>
        <w:rPr>
          <w:rFonts w:asciiTheme="minorHAnsi" w:eastAsiaTheme="minorEastAsia" w:hAnsiTheme="minorHAnsi" w:cstheme="minorBidi"/>
          <w:noProof/>
          <w:sz w:val="22"/>
        </w:rPr>
      </w:pPr>
      <w:hyperlink w:anchor="_Toc440263751" w:history="1">
        <w:r w:rsidRPr="0084658E">
          <w:rPr>
            <w:rStyle w:val="Hyperlink"/>
            <w:noProof/>
          </w:rPr>
          <w:t>6.1.2.</w:t>
        </w:r>
        <w:r>
          <w:rPr>
            <w:rFonts w:asciiTheme="minorHAnsi" w:eastAsiaTheme="minorEastAsia" w:hAnsiTheme="minorHAnsi" w:cstheme="minorBidi"/>
            <w:noProof/>
            <w:sz w:val="22"/>
          </w:rPr>
          <w:tab/>
        </w:r>
        <w:r w:rsidRPr="0084658E">
          <w:rPr>
            <w:rStyle w:val="Hyperlink"/>
            <w:noProof/>
          </w:rPr>
          <w:t>Syslog UDP</w:t>
        </w:r>
        <w:r>
          <w:rPr>
            <w:noProof/>
            <w:webHidden/>
          </w:rPr>
          <w:tab/>
        </w:r>
        <w:r>
          <w:rPr>
            <w:noProof/>
            <w:webHidden/>
          </w:rPr>
          <w:fldChar w:fldCharType="begin"/>
        </w:r>
        <w:r>
          <w:rPr>
            <w:noProof/>
            <w:webHidden/>
          </w:rPr>
          <w:instrText xml:space="preserve"> PAGEREF _Toc440263751 \h </w:instrText>
        </w:r>
        <w:r>
          <w:rPr>
            <w:noProof/>
            <w:webHidden/>
          </w:rPr>
        </w:r>
        <w:r>
          <w:rPr>
            <w:noProof/>
            <w:webHidden/>
          </w:rPr>
          <w:fldChar w:fldCharType="separate"/>
        </w:r>
        <w:r>
          <w:rPr>
            <w:noProof/>
            <w:webHidden/>
          </w:rPr>
          <w:t>25</w:t>
        </w:r>
        <w:r>
          <w:rPr>
            <w:noProof/>
            <w:webHidden/>
          </w:rPr>
          <w:fldChar w:fldCharType="end"/>
        </w:r>
      </w:hyperlink>
    </w:p>
    <w:p w14:paraId="4BD5C0D0" w14:textId="77777777" w:rsidR="00792E0F" w:rsidRDefault="000F70B7" w:rsidP="00B5547F">
      <w:r>
        <w:rPr>
          <w:b/>
          <w:sz w:val="28"/>
        </w:rPr>
        <w:fldChar w:fldCharType="end"/>
      </w:r>
    </w:p>
    <w:p w14:paraId="12FF1981" w14:textId="466624B6" w:rsidR="007D5DC7" w:rsidRPr="00B5547F" w:rsidRDefault="00792E0F" w:rsidP="007D5DC7">
      <w:pPr>
        <w:pStyle w:val="IntenseQuote"/>
      </w:pPr>
      <w:r>
        <w:br w:type="page"/>
      </w:r>
      <w:r w:rsidR="007D5DC7" w:rsidRPr="00B5547F">
        <w:lastRenderedPageBreak/>
        <w:t>Danh mụ</w:t>
      </w:r>
      <w:r w:rsidR="007D5DC7">
        <w:t>c các hình vẽ</w:t>
      </w:r>
    </w:p>
    <w:p w14:paraId="6252D728" w14:textId="77777777" w:rsidR="00792E0F" w:rsidRDefault="00D5257E" w:rsidP="00B5547F">
      <w:fldSimple w:instr=" TOC \h \z \c &quot;Hình&quot; ">
        <w:r w:rsidR="00DA6DA8">
          <w:rPr>
            <w:b/>
            <w:bCs/>
            <w:noProof/>
          </w:rPr>
          <w:t>No table of figures entries found.</w:t>
        </w:r>
      </w:fldSimple>
    </w:p>
    <w:p w14:paraId="06A24A31" w14:textId="77777777" w:rsidR="00792E0F" w:rsidRPr="00B5547F" w:rsidRDefault="00792E0F" w:rsidP="00C97C90">
      <w:pPr>
        <w:pStyle w:val="IntenseQuote"/>
      </w:pPr>
      <w:r w:rsidRPr="00B5547F">
        <w:t>Danh mục các bảng biểu</w:t>
      </w:r>
    </w:p>
    <w:p w14:paraId="379D1531" w14:textId="65959B52" w:rsidR="00E652D1" w:rsidRDefault="00630297" w:rsidP="00B5547F">
      <w:pPr>
        <w:sectPr w:rsidR="00E652D1" w:rsidSect="00ED11F1">
          <w:pgSz w:w="12240" w:h="15840"/>
          <w:pgMar w:top="1440" w:right="1440" w:bottom="1440" w:left="1440" w:header="720" w:footer="720" w:gutter="0"/>
          <w:pgBorders w:display="firstPage">
            <w:top w:val="twistedLines1" w:sz="20" w:space="1" w:color="auto"/>
            <w:left w:val="twistedLines1" w:sz="20" w:space="4" w:color="auto"/>
            <w:bottom w:val="twistedLines1" w:sz="20" w:space="1" w:color="auto"/>
            <w:right w:val="twistedLines1" w:sz="20" w:space="4" w:color="auto"/>
          </w:pgBorders>
          <w:cols w:space="720"/>
          <w:docGrid w:linePitch="360"/>
        </w:sectPr>
      </w:pPr>
      <w:r>
        <w:rPr>
          <w:b/>
          <w:sz w:val="28"/>
        </w:rPr>
        <w:fldChar w:fldCharType="begin"/>
      </w:r>
      <w:r>
        <w:rPr>
          <w:b/>
          <w:sz w:val="28"/>
        </w:rPr>
        <w:instrText xml:space="preserve"> TOC \h \z \c "Bảng" </w:instrText>
      </w:r>
      <w:r>
        <w:rPr>
          <w:b/>
          <w:sz w:val="28"/>
        </w:rPr>
        <w:fldChar w:fldCharType="separate"/>
      </w:r>
      <w:r w:rsidR="00DA6DA8">
        <w:rPr>
          <w:bCs/>
          <w:noProof/>
          <w:sz w:val="28"/>
        </w:rPr>
        <w:t>No table of figures entries found.</w:t>
      </w:r>
      <w:r>
        <w:rPr>
          <w:b/>
          <w:i/>
          <w:sz w:val="28"/>
        </w:rPr>
        <w:fldChar w:fldCharType="end"/>
      </w:r>
    </w:p>
    <w:p w14:paraId="34D153DB" w14:textId="3D4884D2" w:rsidR="00BB0621" w:rsidRDefault="007F7821" w:rsidP="007F7821">
      <w:pPr>
        <w:pStyle w:val="Heading1"/>
      </w:pPr>
      <w:bookmarkStart w:id="2" w:name="_Toc440263742"/>
      <w:r>
        <w:lastRenderedPageBreak/>
        <w:t>Giới thiệu chung</w:t>
      </w:r>
      <w:bookmarkEnd w:id="2"/>
      <w:r>
        <w:t xml:space="preserve"> </w:t>
      </w:r>
    </w:p>
    <w:p w14:paraId="37D04D88" w14:textId="77777777" w:rsidR="00EF63ED" w:rsidRDefault="00EF63ED" w:rsidP="00EF63ED">
      <w:pPr>
        <w:jc w:val="left"/>
      </w:pPr>
      <w:r>
        <w:t>Đăng nhập Web-Interface trên Web-Browser với cú pháp :</w:t>
      </w:r>
    </w:p>
    <w:p w14:paraId="6CC36798" w14:textId="07C4F8CF" w:rsidR="00EF63ED" w:rsidRDefault="00F81BDC" w:rsidP="00EF63ED">
      <w:pPr>
        <w:jc w:val="left"/>
      </w:pPr>
      <w:hyperlink r:id="rId9" w:history="1">
        <w:r w:rsidR="00EF63ED" w:rsidRPr="004A7597">
          <w:rPr>
            <w:rStyle w:val="Hyperlink"/>
          </w:rPr>
          <w:t>http://IP-GraylogServer:9000</w:t>
        </w:r>
      </w:hyperlink>
    </w:p>
    <w:p w14:paraId="72840FBD" w14:textId="0C27A612" w:rsidR="00EF63ED" w:rsidRDefault="00EF63ED" w:rsidP="00EF63ED">
      <w:pPr>
        <w:jc w:val="left"/>
      </w:pPr>
      <w:r w:rsidRPr="00EF63ED">
        <w:rPr>
          <w:noProof/>
        </w:rPr>
        <w:drawing>
          <wp:inline distT="0" distB="0" distL="0" distR="0" wp14:anchorId="17C9C4B1" wp14:editId="39008A2C">
            <wp:extent cx="5732145" cy="4071062"/>
            <wp:effectExtent l="19050" t="19050" r="20955" b="24765"/>
            <wp:docPr id="2" name="Picture 2" descr="C:\Users\manh\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h\Desktop\Screenshot_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4071062"/>
                    </a:xfrm>
                    <a:prstGeom prst="rect">
                      <a:avLst/>
                    </a:prstGeom>
                    <a:noFill/>
                    <a:ln>
                      <a:solidFill>
                        <a:schemeClr val="tx1"/>
                      </a:solidFill>
                    </a:ln>
                  </pic:spPr>
                </pic:pic>
              </a:graphicData>
            </a:graphic>
          </wp:inline>
        </w:drawing>
      </w:r>
    </w:p>
    <w:p w14:paraId="64C18343" w14:textId="5943012B" w:rsidR="00EF63ED" w:rsidRDefault="00EF63ED" w:rsidP="00EF63ED">
      <w:pPr>
        <w:jc w:val="left"/>
      </w:pPr>
      <w:r>
        <w:t>Trên dashboard của Web-Interface có 5 mục chính :</w:t>
      </w:r>
    </w:p>
    <w:p w14:paraId="37DDF66A" w14:textId="38AD1434" w:rsidR="00EF63ED" w:rsidRPr="00EF63ED" w:rsidRDefault="00EF63ED" w:rsidP="003F4098">
      <w:pPr>
        <w:pStyle w:val="ListParagraph"/>
        <w:numPr>
          <w:ilvl w:val="0"/>
          <w:numId w:val="31"/>
        </w:numPr>
      </w:pPr>
      <w:r>
        <w:t xml:space="preserve">Search </w:t>
      </w:r>
    </w:p>
    <w:p w14:paraId="063EF797" w14:textId="33533A82" w:rsidR="00EF63ED" w:rsidRPr="00EF63ED" w:rsidRDefault="00EF63ED" w:rsidP="003F4098">
      <w:pPr>
        <w:pStyle w:val="ListParagraph"/>
        <w:numPr>
          <w:ilvl w:val="0"/>
          <w:numId w:val="31"/>
        </w:numPr>
      </w:pPr>
      <w:r>
        <w:t>Stream</w:t>
      </w:r>
    </w:p>
    <w:p w14:paraId="62ECD925" w14:textId="42BFB514" w:rsidR="00EF63ED" w:rsidRPr="00EF63ED" w:rsidRDefault="00EF63ED" w:rsidP="003F4098">
      <w:pPr>
        <w:pStyle w:val="ListParagraph"/>
        <w:numPr>
          <w:ilvl w:val="0"/>
          <w:numId w:val="31"/>
        </w:numPr>
      </w:pPr>
      <w:r>
        <w:t>Dashboard</w:t>
      </w:r>
    </w:p>
    <w:p w14:paraId="1AF84D71" w14:textId="449C6196" w:rsidR="00EF63ED" w:rsidRPr="00EF63ED" w:rsidRDefault="00EF63ED" w:rsidP="003F4098">
      <w:pPr>
        <w:pStyle w:val="ListParagraph"/>
        <w:numPr>
          <w:ilvl w:val="0"/>
          <w:numId w:val="31"/>
        </w:numPr>
      </w:pPr>
      <w:r>
        <w:t>Sources</w:t>
      </w:r>
    </w:p>
    <w:p w14:paraId="4F928F9D" w14:textId="3E589261" w:rsidR="00EF63ED" w:rsidRPr="00EF63ED" w:rsidRDefault="00EF63ED" w:rsidP="003F4098">
      <w:pPr>
        <w:pStyle w:val="ListParagraph"/>
        <w:numPr>
          <w:ilvl w:val="0"/>
          <w:numId w:val="31"/>
        </w:numPr>
      </w:pPr>
      <w:r>
        <w:t>System</w:t>
      </w:r>
    </w:p>
    <w:p w14:paraId="66F479BD" w14:textId="5A660CBF" w:rsidR="00EF63ED" w:rsidRDefault="00EF63ED" w:rsidP="00EF63ED">
      <w:pPr>
        <w:ind w:left="360"/>
      </w:pPr>
      <w:r w:rsidRPr="00EF63ED">
        <w:rPr>
          <w:noProof/>
        </w:rPr>
        <w:lastRenderedPageBreak/>
        <w:drawing>
          <wp:inline distT="0" distB="0" distL="0" distR="0" wp14:anchorId="58C76CD2" wp14:editId="61A14A8B">
            <wp:extent cx="5732145" cy="3727617"/>
            <wp:effectExtent l="19050" t="19050" r="20955" b="25400"/>
            <wp:docPr id="4" name="Picture 4" descr="C:\Users\manh\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h\Desktop\Screenshot_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727617"/>
                    </a:xfrm>
                    <a:prstGeom prst="rect">
                      <a:avLst/>
                    </a:prstGeom>
                    <a:noFill/>
                    <a:ln>
                      <a:solidFill>
                        <a:schemeClr val="tx1"/>
                      </a:solidFill>
                    </a:ln>
                  </pic:spPr>
                </pic:pic>
              </a:graphicData>
            </a:graphic>
          </wp:inline>
        </w:drawing>
      </w:r>
    </w:p>
    <w:p w14:paraId="03B593F0" w14:textId="05732CB3" w:rsidR="00EF63ED" w:rsidRDefault="00EF63ED" w:rsidP="00EF63ED">
      <w:pPr>
        <w:ind w:left="360"/>
      </w:pPr>
      <w:r>
        <w:t>Tôi sẽ giới thiệu và hướng dẫn làm việc với từng content của Graylog. Kịch bản ở đây là : Chúng ta đã có sẵn 1 máy Graylog-Server hoàn chỉnh</w:t>
      </w:r>
      <w:r w:rsidR="00911672">
        <w:t>, và đã có sẵn những Input được đẩy về</w:t>
      </w:r>
      <w:r w:rsidR="009F6A3D">
        <w:t xml:space="preserve"> (</w:t>
      </w:r>
      <w:r w:rsidR="00911672">
        <w:t>Cách cài đặt Graylog-server đã được giới thiệu ở bài trước, và các kiểu cài đặt và cấu hình Input cụ thể sẽ được giới thiệu ở phầ</w:t>
      </w:r>
      <w:r w:rsidR="009F6A3D">
        <w:t>n System =&gt; Input</w:t>
      </w:r>
      <w:r w:rsidR="00911672">
        <w:t>)</w:t>
      </w:r>
    </w:p>
    <w:p w14:paraId="388A209F" w14:textId="1E5430CF" w:rsidR="00EF63ED" w:rsidRDefault="00EF63ED" w:rsidP="00EF63ED">
      <w:pPr>
        <w:pStyle w:val="Heading1"/>
      </w:pPr>
      <w:bookmarkStart w:id="3" w:name="_Toc440263743"/>
      <w:r>
        <w:t>Search</w:t>
      </w:r>
      <w:bookmarkEnd w:id="3"/>
    </w:p>
    <w:p w14:paraId="1EE1357D" w14:textId="26BD97E4" w:rsidR="00EF63ED" w:rsidRDefault="00EF63ED" w:rsidP="00EF63ED">
      <w:r>
        <w:t>Graylog sử dụng Elasticsearch để lưu trữ log và message, vì vậy kỹ thuật searching trên Graylog cũng sử dụng kiểu search rất giống với Elasticsearch, đó là Lucene syntax</w:t>
      </w:r>
      <w:r w:rsidR="00911672">
        <w:t>.</w:t>
      </w:r>
      <w:r w:rsidR="009F6A3D">
        <w:t xml:space="preserve"> Ở đây tôi sẽ lấy một vài ví dụ về các kiểu search :</w:t>
      </w:r>
    </w:p>
    <w:p w14:paraId="3EB30528" w14:textId="6FEC642D" w:rsidR="00750674" w:rsidRPr="00750674" w:rsidRDefault="00750674" w:rsidP="003F4098">
      <w:pPr>
        <w:pStyle w:val="ListParagraph"/>
        <w:numPr>
          <w:ilvl w:val="0"/>
          <w:numId w:val="30"/>
        </w:numPr>
      </w:pPr>
      <w:r>
        <w:t xml:space="preserve">Search các bản tin chứa </w:t>
      </w:r>
      <w:r w:rsidRPr="00911672">
        <w:rPr>
          <w:b/>
          <w:i/>
        </w:rPr>
        <w:t>ssh</w:t>
      </w:r>
      <w:r>
        <w:rPr>
          <w:b/>
          <w:i/>
          <w:lang w:val="en-US"/>
        </w:rPr>
        <w:t xml:space="preserve">  </w:t>
      </w:r>
      <w:r>
        <w:rPr>
          <w:lang w:val="en-US"/>
        </w:rPr>
        <w:t xml:space="preserve"> : ssh</w:t>
      </w:r>
    </w:p>
    <w:p w14:paraId="5BB15843" w14:textId="5F8C3897" w:rsidR="00750674" w:rsidRPr="00750674" w:rsidRDefault="00750674" w:rsidP="003F4098">
      <w:pPr>
        <w:pStyle w:val="ListParagraph"/>
        <w:numPr>
          <w:ilvl w:val="0"/>
          <w:numId w:val="30"/>
        </w:numPr>
      </w:pPr>
      <w:r>
        <w:t xml:space="preserve">Search các bản tin chưa term </w:t>
      </w:r>
      <w:r w:rsidRPr="00750674">
        <w:rPr>
          <w:b/>
          <w:i/>
        </w:rPr>
        <w:t xml:space="preserve">ssh </w:t>
      </w:r>
      <w:r>
        <w:t xml:space="preserve">hoặc </w:t>
      </w:r>
      <w:r w:rsidRPr="00750674">
        <w:rPr>
          <w:b/>
          <w:i/>
        </w:rPr>
        <w:t xml:space="preserve">login </w:t>
      </w:r>
      <w:r>
        <w:t>: ssh login</w:t>
      </w:r>
    </w:p>
    <w:p w14:paraId="5ACC0297" w14:textId="0EE2A502" w:rsidR="00750674" w:rsidRPr="00750674" w:rsidRDefault="00750674" w:rsidP="003F4098">
      <w:pPr>
        <w:pStyle w:val="ListParagraph"/>
        <w:numPr>
          <w:ilvl w:val="0"/>
          <w:numId w:val="30"/>
        </w:numPr>
      </w:pPr>
      <w:r>
        <w:t xml:space="preserve">Search các bản tin chứa chính xác cụm từ </w:t>
      </w:r>
      <w:r w:rsidRPr="00750674">
        <w:rPr>
          <w:b/>
          <w:i/>
        </w:rPr>
        <w:t>ssh login</w:t>
      </w:r>
      <w:r>
        <w:t xml:space="preserve"> : “ssh login”</w:t>
      </w:r>
    </w:p>
    <w:p w14:paraId="27E104A6" w14:textId="5B745F79" w:rsidR="00750674" w:rsidRPr="00750674" w:rsidRDefault="00750674" w:rsidP="003F4098">
      <w:pPr>
        <w:pStyle w:val="ListParagraph"/>
        <w:numPr>
          <w:ilvl w:val="0"/>
          <w:numId w:val="30"/>
        </w:numPr>
      </w:pPr>
      <w:r>
        <w:t xml:space="preserve">Search các bản tin mà trường </w:t>
      </w:r>
      <w:r w:rsidRPr="00750674">
        <w:rPr>
          <w:i/>
          <w:color w:val="FF0000"/>
        </w:rPr>
        <w:t>type</w:t>
      </w:r>
      <w:r>
        <w:t xml:space="preserve"> chứa </w:t>
      </w:r>
      <w:r w:rsidRPr="00750674">
        <w:rPr>
          <w:b/>
          <w:i/>
        </w:rPr>
        <w:t>ssh</w:t>
      </w:r>
      <w:r>
        <w:t xml:space="preserve"> : type:ssh</w:t>
      </w:r>
    </w:p>
    <w:p w14:paraId="282AC313" w14:textId="649FC6BD" w:rsidR="00750674" w:rsidRPr="00750674" w:rsidRDefault="00750674" w:rsidP="003F4098">
      <w:pPr>
        <w:pStyle w:val="ListParagraph"/>
        <w:numPr>
          <w:ilvl w:val="0"/>
          <w:numId w:val="30"/>
        </w:numPr>
      </w:pPr>
      <w:r>
        <w:t xml:space="preserve">Search các bản tin mà trường </w:t>
      </w:r>
      <w:r w:rsidRPr="00750674">
        <w:rPr>
          <w:i/>
          <w:color w:val="FF0000"/>
        </w:rPr>
        <w:t>type</w:t>
      </w:r>
      <w:r>
        <w:t xml:space="preserve"> chứa </w:t>
      </w:r>
      <w:r w:rsidRPr="00750674">
        <w:rPr>
          <w:b/>
          <w:i/>
        </w:rPr>
        <w:t>ssh</w:t>
      </w:r>
      <w:r>
        <w:rPr>
          <w:b/>
          <w:i/>
        </w:rPr>
        <w:t xml:space="preserve"> </w:t>
      </w:r>
      <w:r>
        <w:t>hoặc login : type:(ssh login)</w:t>
      </w:r>
    </w:p>
    <w:p w14:paraId="0211E8B2" w14:textId="140A2D89" w:rsidR="00750674" w:rsidRDefault="00750674" w:rsidP="003F4098">
      <w:pPr>
        <w:pStyle w:val="ListParagraph"/>
        <w:numPr>
          <w:ilvl w:val="0"/>
          <w:numId w:val="30"/>
        </w:numPr>
      </w:pPr>
      <w:r>
        <w:t>Search các biểu thức AND hoặc OR để kết hợp các trường cho việc tìm kiếm :</w:t>
      </w:r>
      <w:r>
        <w:rPr>
          <w:lang w:val="en-US"/>
        </w:rPr>
        <w:t xml:space="preserve"> </w:t>
      </w:r>
      <w:r>
        <w:t>“ssh login” AND 172.16.69.5</w:t>
      </w:r>
    </w:p>
    <w:p w14:paraId="4D673621" w14:textId="39BBC80B" w:rsidR="00911672" w:rsidRPr="00911672" w:rsidRDefault="00750674" w:rsidP="00750674">
      <w:r>
        <w:lastRenderedPageBreak/>
        <w:t xml:space="preserve">    </w:t>
      </w:r>
      <w:r w:rsidR="00911672">
        <w:t xml:space="preserve">Ví dụ 1 : Search tất cả các bản tin chứa </w:t>
      </w:r>
      <w:r w:rsidR="00911672" w:rsidRPr="00750674">
        <w:rPr>
          <w:b/>
          <w:i/>
        </w:rPr>
        <w:t xml:space="preserve">ssh </w:t>
      </w:r>
      <w:r w:rsidR="00911672">
        <w:t>:</w:t>
      </w:r>
    </w:p>
    <w:p w14:paraId="2B53160D" w14:textId="1B675DD4" w:rsidR="00100BF9" w:rsidRDefault="00911672" w:rsidP="00100BF9">
      <w:pPr>
        <w:ind w:left="720"/>
      </w:pPr>
      <w:r w:rsidRPr="00911672">
        <w:rPr>
          <w:noProof/>
        </w:rPr>
        <w:drawing>
          <wp:inline distT="0" distB="0" distL="0" distR="0" wp14:anchorId="498E34F6" wp14:editId="61CEB505">
            <wp:extent cx="5732145" cy="3756531"/>
            <wp:effectExtent l="19050" t="19050" r="20955" b="15875"/>
            <wp:docPr id="6" name="Picture 6" descr="C:\Users\manh\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h\Desktop\Screenshot_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3756531"/>
                    </a:xfrm>
                    <a:prstGeom prst="rect">
                      <a:avLst/>
                    </a:prstGeom>
                    <a:noFill/>
                    <a:ln>
                      <a:solidFill>
                        <a:schemeClr val="tx1"/>
                      </a:solidFill>
                    </a:ln>
                  </pic:spPr>
                </pic:pic>
              </a:graphicData>
            </a:graphic>
          </wp:inline>
        </w:drawing>
      </w:r>
      <w:r w:rsidR="00100BF9">
        <w:t xml:space="preserve"> </w:t>
      </w:r>
    </w:p>
    <w:p w14:paraId="52036E5C" w14:textId="03E5BA8D" w:rsidR="00911672" w:rsidRPr="00911672" w:rsidRDefault="00911672" w:rsidP="00911672">
      <w:pPr>
        <w:ind w:left="720" w:hanging="360"/>
      </w:pPr>
      <w:r w:rsidRPr="00911672">
        <w:rPr>
          <w:b/>
        </w:rPr>
        <w:t>1</w:t>
      </w:r>
      <w:r w:rsidRPr="00911672">
        <w:t xml:space="preserve"> : Tùy chỉnh thời gian search ( search các bản tin trong vòng 5, 15, 30 phút, 1h, 2h… 1 ngày, 2 ngày… )</w:t>
      </w:r>
      <w:r w:rsidR="005F03F9">
        <w:t>.</w:t>
      </w:r>
    </w:p>
    <w:p w14:paraId="42EC2809" w14:textId="6BA6322E" w:rsidR="00911672" w:rsidRDefault="00911672" w:rsidP="00911672">
      <w:pPr>
        <w:ind w:left="720" w:hanging="360"/>
      </w:pPr>
      <w:r w:rsidRPr="00911672">
        <w:rPr>
          <w:b/>
        </w:rPr>
        <w:t>2</w:t>
      </w:r>
      <w:r>
        <w:t xml:space="preserve"> : Ô tìm kiếm, nơi ta nhập term muốn tìm kiếm ( trong trường hợp này là ssh )</w:t>
      </w:r>
      <w:r w:rsidR="005F03F9">
        <w:t>.</w:t>
      </w:r>
    </w:p>
    <w:p w14:paraId="35DF0654" w14:textId="77777777" w:rsidR="005F03F9" w:rsidRDefault="005F03F9" w:rsidP="00911672">
      <w:pPr>
        <w:ind w:left="720" w:hanging="360"/>
      </w:pPr>
      <w:r>
        <w:rPr>
          <w:b/>
        </w:rPr>
        <w:t xml:space="preserve">3 </w:t>
      </w:r>
      <w:r w:rsidRPr="005F03F9">
        <w:t>:</w:t>
      </w:r>
      <w:r>
        <w:t xml:space="preserve"> Phần Message sẽ hiện các bản tin chứa chính xác những term ta tìm kiếm.</w:t>
      </w:r>
    </w:p>
    <w:p w14:paraId="243FE56D" w14:textId="77777777" w:rsidR="00100BF9" w:rsidRDefault="00100BF9" w:rsidP="00100BF9">
      <w:pPr>
        <w:ind w:left="720" w:hanging="360"/>
      </w:pPr>
    </w:p>
    <w:p w14:paraId="42513FB1" w14:textId="77777777" w:rsidR="00100BF9" w:rsidRDefault="00100BF9" w:rsidP="00100BF9">
      <w:pPr>
        <w:ind w:left="720" w:hanging="360"/>
      </w:pPr>
    </w:p>
    <w:p w14:paraId="420552E0" w14:textId="77777777" w:rsidR="00100BF9" w:rsidRDefault="00100BF9" w:rsidP="00100BF9">
      <w:pPr>
        <w:ind w:left="720" w:hanging="360"/>
      </w:pPr>
    </w:p>
    <w:p w14:paraId="61493297" w14:textId="77777777" w:rsidR="00100BF9" w:rsidRDefault="00100BF9" w:rsidP="00100BF9">
      <w:pPr>
        <w:ind w:left="720" w:hanging="360"/>
      </w:pPr>
    </w:p>
    <w:p w14:paraId="5026B52E" w14:textId="77777777" w:rsidR="00100BF9" w:rsidRDefault="00100BF9" w:rsidP="00100BF9">
      <w:pPr>
        <w:ind w:left="720" w:hanging="360"/>
      </w:pPr>
    </w:p>
    <w:p w14:paraId="780175E2" w14:textId="77777777" w:rsidR="00100BF9" w:rsidRDefault="00100BF9" w:rsidP="00100BF9">
      <w:pPr>
        <w:ind w:left="720" w:hanging="360"/>
      </w:pPr>
    </w:p>
    <w:p w14:paraId="6B144693" w14:textId="77777777" w:rsidR="00100BF9" w:rsidRDefault="00100BF9" w:rsidP="00100BF9">
      <w:pPr>
        <w:ind w:left="720" w:hanging="360"/>
      </w:pPr>
    </w:p>
    <w:p w14:paraId="03E46FC4" w14:textId="77777777" w:rsidR="00100BF9" w:rsidRDefault="00100BF9" w:rsidP="00100BF9">
      <w:pPr>
        <w:ind w:left="720" w:hanging="360"/>
      </w:pPr>
    </w:p>
    <w:p w14:paraId="6DA05724" w14:textId="3B3BEEF9" w:rsidR="00100BF9" w:rsidRDefault="00100BF9" w:rsidP="00100BF9">
      <w:pPr>
        <w:ind w:left="720" w:hanging="360"/>
      </w:pPr>
      <w:r>
        <w:t>Các thành phần chính trong giao diện của phần Search</w:t>
      </w:r>
    </w:p>
    <w:p w14:paraId="1F326700" w14:textId="06276D80" w:rsidR="005F03F9" w:rsidRDefault="00100BF9" w:rsidP="00100BF9">
      <w:pPr>
        <w:ind w:left="720" w:hanging="360"/>
      </w:pPr>
      <w:r w:rsidRPr="00100BF9">
        <w:rPr>
          <w:noProof/>
        </w:rPr>
        <w:drawing>
          <wp:inline distT="0" distB="0" distL="0" distR="0" wp14:anchorId="66FEA21A" wp14:editId="21F3E25E">
            <wp:extent cx="5732145" cy="3699631"/>
            <wp:effectExtent l="19050" t="19050" r="20955" b="15240"/>
            <wp:docPr id="7" name="Picture 7" descr="C:\Users\manh\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h\Desktop\Screenshot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3699631"/>
                    </a:xfrm>
                    <a:prstGeom prst="rect">
                      <a:avLst/>
                    </a:prstGeom>
                    <a:noFill/>
                    <a:ln>
                      <a:solidFill>
                        <a:schemeClr val="tx1"/>
                      </a:solidFill>
                    </a:ln>
                  </pic:spPr>
                </pic:pic>
              </a:graphicData>
            </a:graphic>
          </wp:inline>
        </w:drawing>
      </w:r>
    </w:p>
    <w:p w14:paraId="054B99B5" w14:textId="3FEC54EC" w:rsidR="00100BF9" w:rsidRDefault="00100BF9" w:rsidP="00100BF9">
      <w:r w:rsidRPr="00100BF9">
        <w:rPr>
          <w:b/>
        </w:rPr>
        <w:t>1</w:t>
      </w:r>
      <w:r>
        <w:rPr>
          <w:b/>
        </w:rPr>
        <w:t xml:space="preserve"> </w:t>
      </w:r>
      <w:r>
        <w:t>: Hiện kết quả tìm kiếm, ví dụ kết quả ở đây báo là tìm kiếm thấy 1 bản tin chưa term “ ssh”, và chỉ tìm kiếm trên 1 index.</w:t>
      </w:r>
    </w:p>
    <w:p w14:paraId="446709B6" w14:textId="4EB05A42" w:rsidR="00100BF9" w:rsidRDefault="00100BF9" w:rsidP="00100BF9">
      <w:r>
        <w:t>2 : Biểu đồ kết quả tìm kiếm. Graylog sẽ tạo 1 biểu đồ hiển thị số bản tin tìm kiếm theo thời gian ( Có thể tùy chỉnh thời gian tìm kiếm )</w:t>
      </w:r>
    </w:p>
    <w:p w14:paraId="67B2BAAD" w14:textId="6136BC62" w:rsidR="00100BF9" w:rsidRDefault="00100BF9" w:rsidP="00100BF9">
      <w:r>
        <w:t>3 : Message : Hiển thị nội dung bản tin. Bản tin nhận về sẽ chưa tất cả những thông tin có liên quan trong bản tin log chưa term “ssh”</w:t>
      </w:r>
    </w:p>
    <w:p w14:paraId="0BE5EB53" w14:textId="77E210B3" w:rsidR="00100BF9" w:rsidRDefault="00100BF9" w:rsidP="00100BF9">
      <w:r>
        <w:t>4 : Fields : Hiển thị những trườ</w:t>
      </w:r>
      <w:r w:rsidR="009F6A3D">
        <w:t xml:space="preserve">ng lọc được từ bản tin, giúp việc đọc bản tin dễ dàng hơn, và có thể tạo thông số và biểu đồ để thêm vào dashboard. Ta cũng có thể tạo thêm những field này với kỹ thuật tạo regex ( Regular Expression ) sẽ được giới thiệu ở phần sau. Ví dụ ở hình dưới ta show ra 2 nội dung là </w:t>
      </w:r>
      <w:r w:rsidR="009F6A3D" w:rsidRPr="009F6A3D">
        <w:rPr>
          <w:b/>
        </w:rPr>
        <w:t>Statistics</w:t>
      </w:r>
      <w:r w:rsidR="009F6A3D">
        <w:t xml:space="preserve"> và </w:t>
      </w:r>
      <w:r w:rsidR="009F6A3D" w:rsidRPr="009F6A3D">
        <w:rPr>
          <w:b/>
        </w:rPr>
        <w:t>Quick value</w:t>
      </w:r>
      <w:r w:rsidR="009F6A3D">
        <w:t xml:space="preserve"> cho 2 trường message và source, trên giao diện sẽ hiển thị như sau :</w:t>
      </w:r>
    </w:p>
    <w:p w14:paraId="3781202A" w14:textId="14F00508" w:rsidR="009F6A3D" w:rsidRDefault="009F6A3D" w:rsidP="00100BF9">
      <w:r w:rsidRPr="009F6A3D">
        <w:rPr>
          <w:noProof/>
        </w:rPr>
        <w:lastRenderedPageBreak/>
        <w:drawing>
          <wp:inline distT="0" distB="0" distL="0" distR="0" wp14:anchorId="0BD6B81D" wp14:editId="19190E74">
            <wp:extent cx="5732145" cy="3689786"/>
            <wp:effectExtent l="19050" t="19050" r="20955" b="25400"/>
            <wp:docPr id="8" name="Picture 8" descr="C:\Users\manh\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h\Desktop\Screenshot_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689786"/>
                    </a:xfrm>
                    <a:prstGeom prst="rect">
                      <a:avLst/>
                    </a:prstGeom>
                    <a:noFill/>
                    <a:ln>
                      <a:solidFill>
                        <a:schemeClr val="tx1"/>
                      </a:solidFill>
                    </a:ln>
                  </pic:spPr>
                </pic:pic>
              </a:graphicData>
            </a:graphic>
          </wp:inline>
        </w:drawing>
      </w:r>
    </w:p>
    <w:p w14:paraId="5F02B1DC" w14:textId="26419053" w:rsidR="009F6A3D" w:rsidRDefault="009F6A3D" w:rsidP="00100BF9">
      <w:r>
        <w:t>Các bảng và biểu đồ này ta có thể thêm vào dashboard, giúp việc đọc dữ liệu dễ dàng hơn.</w:t>
      </w:r>
    </w:p>
    <w:p w14:paraId="00AB6FCA" w14:textId="43E79FEE" w:rsidR="00BE14BE" w:rsidRDefault="00BE14BE" w:rsidP="00BE14BE">
      <w:pPr>
        <w:pStyle w:val="Heading1"/>
      </w:pPr>
      <w:bookmarkStart w:id="4" w:name="_Toc440263744"/>
      <w:r>
        <w:t>Stream</w:t>
      </w:r>
      <w:bookmarkEnd w:id="4"/>
      <w:r>
        <w:t xml:space="preserve"> </w:t>
      </w:r>
    </w:p>
    <w:p w14:paraId="4BEC50E1" w14:textId="1D8682F0" w:rsidR="00BE14BE" w:rsidRDefault="00BE14BE" w:rsidP="00BE14BE">
      <w:r>
        <w:t>Stream là kỹ thuật định tuyến bản tin tới một chỉ mục nhất định trong thời gian thực. Trên Stream sẽ có những rule để lọc những bản tin mong muốn. Mục đích của Stream nhằm tổng hợp những bản tin cần thiết và từ đó có thể tạo cảnh báo cho người quản trị. Ví dụ như tạo stream SSH Failed để lọc lấy những bản tin chứa ssh thất bại trong vòng 30 phút, ta có thể đặt ngưỡng là trong vòng 30 phút nếu số lượng ssh thất bại vượt quá 50 lần thì sẽ gửi mail cảnh báo hoặc gửi tin nhắn đến slack</w:t>
      </w:r>
      <w:r w:rsidR="00736D0A">
        <w:t>.</w:t>
      </w:r>
    </w:p>
    <w:p w14:paraId="44FB2613" w14:textId="77777777" w:rsidR="00736D0A" w:rsidRDefault="00736D0A" w:rsidP="00BE14BE"/>
    <w:p w14:paraId="71F07114" w14:textId="77777777" w:rsidR="00736D0A" w:rsidRDefault="00736D0A" w:rsidP="00BE14BE"/>
    <w:p w14:paraId="302F05BA" w14:textId="77777777" w:rsidR="00736D0A" w:rsidRDefault="00736D0A" w:rsidP="00BE14BE"/>
    <w:p w14:paraId="16FB74FC" w14:textId="77777777" w:rsidR="00736D0A" w:rsidRDefault="00736D0A" w:rsidP="00BE14BE"/>
    <w:p w14:paraId="47C394CE" w14:textId="77777777" w:rsidR="00736D0A" w:rsidRDefault="00736D0A" w:rsidP="00BE14BE"/>
    <w:p w14:paraId="35307196" w14:textId="62FFDB4D" w:rsidR="00736D0A" w:rsidRDefault="00736D0A" w:rsidP="00BE14BE">
      <w:r>
        <w:lastRenderedPageBreak/>
        <w:t>Trong mục Stream, ta c</w:t>
      </w:r>
      <w:r w:rsidR="00115BA4">
        <w:t>lick vài Create Stream, sau đó đ</w:t>
      </w:r>
      <w:r>
        <w:t>iền Title và Description cho Stream.</w:t>
      </w:r>
    </w:p>
    <w:p w14:paraId="303E7894" w14:textId="6A20DFF6" w:rsidR="00736D0A" w:rsidRDefault="00736D0A" w:rsidP="00BE14BE">
      <w:r w:rsidRPr="00736D0A">
        <w:rPr>
          <w:noProof/>
        </w:rPr>
        <w:drawing>
          <wp:inline distT="0" distB="0" distL="0" distR="0" wp14:anchorId="5A44FA0B" wp14:editId="1D2A2043">
            <wp:extent cx="5732145" cy="3360025"/>
            <wp:effectExtent l="19050" t="19050" r="20955" b="12065"/>
            <wp:docPr id="9" name="Picture 9" descr="C:\Users\manh\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h\Desktop\Screenshot_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360025"/>
                    </a:xfrm>
                    <a:prstGeom prst="rect">
                      <a:avLst/>
                    </a:prstGeom>
                    <a:noFill/>
                    <a:ln>
                      <a:solidFill>
                        <a:schemeClr val="tx1"/>
                      </a:solidFill>
                    </a:ln>
                  </pic:spPr>
                </pic:pic>
              </a:graphicData>
            </a:graphic>
          </wp:inline>
        </w:drawing>
      </w:r>
    </w:p>
    <w:p w14:paraId="37FF74F8" w14:textId="1B92EE49" w:rsidR="00736D0A" w:rsidRDefault="00736D0A" w:rsidP="00BE14BE">
      <w:r>
        <w:t xml:space="preserve">Click vào Edit Rule, sau đó thêm Rule mới cho Stream. Ví dụ ở đây ta sẽ tạo rule để thu thập các bản tin chứa regex là : </w:t>
      </w:r>
      <w:r w:rsidR="0067651C">
        <w:t>Failed password for .+ from .+</w:t>
      </w:r>
    </w:p>
    <w:p w14:paraId="6298D0E6" w14:textId="2EA28022" w:rsidR="0067651C" w:rsidRDefault="0067651C" w:rsidP="00BE14BE">
      <w:r w:rsidRPr="0067651C">
        <w:rPr>
          <w:noProof/>
        </w:rPr>
        <w:lastRenderedPageBreak/>
        <w:drawing>
          <wp:inline distT="0" distB="0" distL="0" distR="0" wp14:anchorId="0721887F" wp14:editId="2E0D2447">
            <wp:extent cx="5732145" cy="3679264"/>
            <wp:effectExtent l="19050" t="19050" r="20955" b="16510"/>
            <wp:docPr id="10" name="Picture 10" descr="C:\Users\manh\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h\Desktop\Screenshot_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679264"/>
                    </a:xfrm>
                    <a:prstGeom prst="rect">
                      <a:avLst/>
                    </a:prstGeom>
                    <a:noFill/>
                    <a:ln>
                      <a:solidFill>
                        <a:schemeClr val="tx1"/>
                      </a:solidFill>
                    </a:ln>
                  </pic:spPr>
                </pic:pic>
              </a:graphicData>
            </a:graphic>
          </wp:inline>
        </w:drawing>
      </w:r>
    </w:p>
    <w:p w14:paraId="0C8D0266" w14:textId="1F586D7B" w:rsidR="00115BA4" w:rsidRDefault="00115BA4" w:rsidP="00BE14BE">
      <w:r w:rsidRPr="00115BA4">
        <w:rPr>
          <w:noProof/>
        </w:rPr>
        <w:drawing>
          <wp:inline distT="0" distB="0" distL="0" distR="0" wp14:anchorId="2A9FDC1C" wp14:editId="6246EB2A">
            <wp:extent cx="5732145" cy="2771708"/>
            <wp:effectExtent l="19050" t="19050" r="20955" b="10160"/>
            <wp:docPr id="14" name="Picture 14" descr="C:\Users\manh\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h\Desktop\Screenshot_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771708"/>
                    </a:xfrm>
                    <a:prstGeom prst="rect">
                      <a:avLst/>
                    </a:prstGeom>
                    <a:noFill/>
                    <a:ln>
                      <a:solidFill>
                        <a:schemeClr val="tx1"/>
                      </a:solidFill>
                    </a:ln>
                  </pic:spPr>
                </pic:pic>
              </a:graphicData>
            </a:graphic>
          </wp:inline>
        </w:drawing>
      </w:r>
    </w:p>
    <w:p w14:paraId="5123CBEE" w14:textId="77777777" w:rsidR="00115BA4" w:rsidRDefault="00115BA4" w:rsidP="00BE14BE"/>
    <w:p w14:paraId="66FD1A42" w14:textId="45661C31" w:rsidR="00115BA4" w:rsidRDefault="00115BA4" w:rsidP="00BE14BE">
      <w:r>
        <w:t>Stream SSH Fail sẽ bắt tất cả những bản tin chứa chuỗi :Failed password for… from …</w:t>
      </w:r>
    </w:p>
    <w:p w14:paraId="55B89DA5" w14:textId="0388E3A1" w:rsidR="00115BA4" w:rsidRDefault="00115BA4" w:rsidP="00BE14BE">
      <w:r w:rsidRPr="00115BA4">
        <w:rPr>
          <w:noProof/>
        </w:rPr>
        <w:lastRenderedPageBreak/>
        <w:drawing>
          <wp:inline distT="0" distB="0" distL="0" distR="0" wp14:anchorId="3E67F655" wp14:editId="21A1468D">
            <wp:extent cx="5732145" cy="2786082"/>
            <wp:effectExtent l="19050" t="19050" r="20955" b="14605"/>
            <wp:docPr id="29" name="Picture 29" descr="C:\Users\manh\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h\Desktop\Screenshot_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2786082"/>
                    </a:xfrm>
                    <a:prstGeom prst="rect">
                      <a:avLst/>
                    </a:prstGeom>
                    <a:noFill/>
                    <a:ln>
                      <a:solidFill>
                        <a:schemeClr val="tx1"/>
                      </a:solidFill>
                    </a:ln>
                  </pic:spPr>
                </pic:pic>
              </a:graphicData>
            </a:graphic>
          </wp:inline>
        </w:drawing>
      </w:r>
    </w:p>
    <w:p w14:paraId="39632CAE" w14:textId="0F1820D5" w:rsidR="009A4393" w:rsidRDefault="009A4393" w:rsidP="00BE14BE">
      <w:r>
        <w:br w:type="textWrapping" w:clear="all"/>
      </w:r>
    </w:p>
    <w:p w14:paraId="213D4C26" w14:textId="4286E769" w:rsidR="009A4393" w:rsidRDefault="009A4393" w:rsidP="009A4393">
      <w:pPr>
        <w:pStyle w:val="Heading2"/>
      </w:pPr>
      <w:bookmarkStart w:id="5" w:name="_Toc440263745"/>
      <w:r>
        <w:t xml:space="preserve">Tạo cảnh báo qua Slack </w:t>
      </w:r>
      <w:r w:rsidR="000265F2">
        <w:t xml:space="preserve">hoặc Email </w:t>
      </w:r>
      <w:r>
        <w:t>với Stream</w:t>
      </w:r>
      <w:bookmarkEnd w:id="5"/>
    </w:p>
    <w:p w14:paraId="5397F03C" w14:textId="288C5D00" w:rsidR="009A4393" w:rsidRDefault="009A4393" w:rsidP="009A4393">
      <w:pPr>
        <w:rPr>
          <w:lang w:eastAsia="vi-VN"/>
        </w:rPr>
      </w:pPr>
      <w:r w:rsidRPr="009A4393">
        <w:rPr>
          <w:noProof/>
        </w:rPr>
        <w:drawing>
          <wp:inline distT="0" distB="0" distL="0" distR="0" wp14:anchorId="2834208D" wp14:editId="19FEECCB">
            <wp:extent cx="5732145" cy="2697731"/>
            <wp:effectExtent l="19050" t="19050" r="20955" b="26670"/>
            <wp:docPr id="11" name="Picture 11" descr="C:\Users\manh\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h\Desktop\Screenshot_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2697731"/>
                    </a:xfrm>
                    <a:prstGeom prst="rect">
                      <a:avLst/>
                    </a:prstGeom>
                    <a:noFill/>
                    <a:ln>
                      <a:solidFill>
                        <a:schemeClr val="tx1"/>
                      </a:solidFill>
                    </a:ln>
                  </pic:spPr>
                </pic:pic>
              </a:graphicData>
            </a:graphic>
          </wp:inline>
        </w:drawing>
      </w:r>
    </w:p>
    <w:p w14:paraId="581B20D1" w14:textId="4C8C6EE3" w:rsidR="009A4393" w:rsidRDefault="009A4393" w:rsidP="009A4393">
      <w:pPr>
        <w:rPr>
          <w:lang w:eastAsia="vi-VN"/>
        </w:rPr>
      </w:pPr>
      <w:r>
        <w:rPr>
          <w:lang w:eastAsia="vi-VN"/>
        </w:rPr>
        <w:t>Tôi sẽ giới thiệu tạo cảnh báo gửi qua slack với chức năng Manage Alert của Stream, phần Manage Output sẽ được đề cập ở phần sau.</w:t>
      </w:r>
    </w:p>
    <w:p w14:paraId="1509FA4C" w14:textId="5C77EC20" w:rsidR="00955F0C" w:rsidRDefault="009A4393" w:rsidP="009A4393">
      <w:pPr>
        <w:rPr>
          <w:lang w:eastAsia="vi-VN"/>
        </w:rPr>
      </w:pPr>
      <w:r w:rsidRPr="009A4393">
        <w:rPr>
          <w:noProof/>
        </w:rPr>
        <w:lastRenderedPageBreak/>
        <w:drawing>
          <wp:inline distT="0" distB="0" distL="0" distR="0" wp14:anchorId="4BB16E73" wp14:editId="1F0FA46D">
            <wp:extent cx="5732145" cy="2838163"/>
            <wp:effectExtent l="19050" t="19050" r="20955" b="19685"/>
            <wp:docPr id="12" name="Picture 12" descr="C:\Users\manh\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h\Desktop\Screenshot_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2838163"/>
                    </a:xfrm>
                    <a:prstGeom prst="rect">
                      <a:avLst/>
                    </a:prstGeom>
                    <a:noFill/>
                    <a:ln>
                      <a:solidFill>
                        <a:schemeClr val="tx1"/>
                      </a:solidFill>
                    </a:ln>
                  </pic:spPr>
                </pic:pic>
              </a:graphicData>
            </a:graphic>
          </wp:inline>
        </w:drawing>
      </w:r>
    </w:p>
    <w:p w14:paraId="7FAA7BE9" w14:textId="70D67972" w:rsidR="00955F0C" w:rsidRDefault="00955F0C" w:rsidP="009A4393">
      <w:pPr>
        <w:rPr>
          <w:lang w:eastAsia="vi-VN"/>
        </w:rPr>
      </w:pPr>
      <w:r w:rsidRPr="00955F0C">
        <w:rPr>
          <w:b/>
          <w:lang w:eastAsia="vi-VN"/>
        </w:rPr>
        <w:t>1</w:t>
      </w:r>
      <w:r>
        <w:rPr>
          <w:lang w:eastAsia="vi-VN"/>
        </w:rPr>
        <w:t>: Tạo điều kiện cho cảnh báo, ví dụ muốn tạo 1 cảnh báo là khi Stream nhận nhiều hơn 10 bản tin về ssh fail trong vòng 5 phút cuối và đợi ít nhất 5 phút cho đến khi gửi một cảnh báo mới. Khi gửi cảnh báo thì chứa 2 bản tin cuối cùng của stream.</w:t>
      </w:r>
    </w:p>
    <w:p w14:paraId="0351B697" w14:textId="362D5F54" w:rsidR="00955F0C" w:rsidRDefault="00955F0C" w:rsidP="009A4393">
      <w:pPr>
        <w:rPr>
          <w:lang w:eastAsia="vi-VN"/>
        </w:rPr>
      </w:pPr>
      <w:r w:rsidRPr="00955F0C">
        <w:rPr>
          <w:noProof/>
        </w:rPr>
        <w:drawing>
          <wp:inline distT="0" distB="0" distL="0" distR="0" wp14:anchorId="5A43D48F" wp14:editId="559C2A24">
            <wp:extent cx="5732145" cy="1701322"/>
            <wp:effectExtent l="19050" t="19050" r="20955" b="13335"/>
            <wp:docPr id="15" name="Picture 15" descr="C:\Users\manh\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h\Desktop\Screenshot_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1701322"/>
                    </a:xfrm>
                    <a:prstGeom prst="rect">
                      <a:avLst/>
                    </a:prstGeom>
                    <a:noFill/>
                    <a:ln>
                      <a:solidFill>
                        <a:schemeClr val="tx1"/>
                      </a:solidFill>
                    </a:ln>
                  </pic:spPr>
                </pic:pic>
              </a:graphicData>
            </a:graphic>
          </wp:inline>
        </w:drawing>
      </w:r>
    </w:p>
    <w:p w14:paraId="63098AF5" w14:textId="4470F04F" w:rsidR="00955F0C" w:rsidRDefault="00955F0C" w:rsidP="009A4393">
      <w:pPr>
        <w:rPr>
          <w:lang w:eastAsia="vi-VN"/>
        </w:rPr>
      </w:pPr>
      <w:r w:rsidRPr="00955F0C">
        <w:rPr>
          <w:b/>
          <w:lang w:eastAsia="vi-VN"/>
        </w:rPr>
        <w:t>2</w:t>
      </w:r>
      <w:r>
        <w:rPr>
          <w:lang w:eastAsia="vi-VN"/>
        </w:rPr>
        <w:t xml:space="preserve"> : Chọn loại Alert Callback và Add </w:t>
      </w:r>
    </w:p>
    <w:p w14:paraId="70428EE6" w14:textId="32250AF2" w:rsidR="00955F0C" w:rsidRDefault="00955F0C" w:rsidP="009A4393">
      <w:pPr>
        <w:rPr>
          <w:lang w:eastAsia="vi-VN"/>
        </w:rPr>
      </w:pPr>
      <w:r w:rsidRPr="00955F0C">
        <w:rPr>
          <w:noProof/>
        </w:rPr>
        <w:drawing>
          <wp:inline distT="0" distB="0" distL="0" distR="0" wp14:anchorId="20179879" wp14:editId="65C67009">
            <wp:extent cx="5732145" cy="1703387"/>
            <wp:effectExtent l="19050" t="19050" r="20955" b="11430"/>
            <wp:docPr id="16" name="Picture 16" descr="C:\Users\manh\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h\Desktop\Screenshot_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1703387"/>
                    </a:xfrm>
                    <a:prstGeom prst="rect">
                      <a:avLst/>
                    </a:prstGeom>
                    <a:noFill/>
                    <a:ln>
                      <a:solidFill>
                        <a:schemeClr val="tx1"/>
                      </a:solidFill>
                    </a:ln>
                  </pic:spPr>
                </pic:pic>
              </a:graphicData>
            </a:graphic>
          </wp:inline>
        </w:drawing>
      </w:r>
    </w:p>
    <w:p w14:paraId="08C4E9DB" w14:textId="7E2E530A" w:rsidR="00955F0C" w:rsidRDefault="00955F0C" w:rsidP="009A4393">
      <w:pPr>
        <w:rPr>
          <w:lang w:eastAsia="vi-VN"/>
        </w:rPr>
      </w:pPr>
      <w:r w:rsidRPr="00955F0C">
        <w:rPr>
          <w:b/>
          <w:lang w:eastAsia="vi-VN"/>
        </w:rPr>
        <w:lastRenderedPageBreak/>
        <w:t>3</w:t>
      </w:r>
      <w:r>
        <w:rPr>
          <w:b/>
          <w:lang w:eastAsia="vi-VN"/>
        </w:rPr>
        <w:t xml:space="preserve"> : </w:t>
      </w:r>
      <w:r>
        <w:rPr>
          <w:lang w:eastAsia="vi-VN"/>
        </w:rPr>
        <w:t>Nhập User hoặc địa chỉ email mà bạn muốn cảnh báo được gửi đến.</w:t>
      </w:r>
    </w:p>
    <w:p w14:paraId="52349381" w14:textId="280B5D65" w:rsidR="00955F0C" w:rsidRDefault="00955F0C" w:rsidP="009A4393">
      <w:pPr>
        <w:rPr>
          <w:lang w:eastAsia="vi-VN"/>
        </w:rPr>
      </w:pPr>
      <w:r w:rsidRPr="00955F0C">
        <w:rPr>
          <w:noProof/>
        </w:rPr>
        <w:drawing>
          <wp:inline distT="0" distB="0" distL="0" distR="0" wp14:anchorId="1763E06A" wp14:editId="369A2152">
            <wp:extent cx="5732145" cy="1326805"/>
            <wp:effectExtent l="19050" t="19050" r="20955" b="26035"/>
            <wp:docPr id="17" name="Picture 17" descr="C:\Users\manh\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h\Desktop\Screenshot_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1326805"/>
                    </a:xfrm>
                    <a:prstGeom prst="rect">
                      <a:avLst/>
                    </a:prstGeom>
                    <a:noFill/>
                    <a:ln>
                      <a:solidFill>
                        <a:schemeClr val="tx1"/>
                      </a:solidFill>
                    </a:ln>
                  </pic:spPr>
                </pic:pic>
              </a:graphicData>
            </a:graphic>
          </wp:inline>
        </w:drawing>
      </w:r>
    </w:p>
    <w:p w14:paraId="59931FA6" w14:textId="19DF3D69" w:rsidR="00552CF0" w:rsidRDefault="00552CF0" w:rsidP="009A4393">
      <w:pPr>
        <w:rPr>
          <w:lang w:eastAsia="vi-VN"/>
        </w:rPr>
      </w:pPr>
    </w:p>
    <w:p w14:paraId="7AC1CF5F" w14:textId="783D6AEA" w:rsidR="00552CF0" w:rsidRDefault="00552CF0" w:rsidP="00552CF0">
      <w:pPr>
        <w:rPr>
          <w:lang w:eastAsia="vi-VN"/>
        </w:rPr>
      </w:pPr>
      <w:r>
        <w:rPr>
          <w:lang w:eastAsia="vi-VN"/>
        </w:rPr>
        <w:t xml:space="preserve">*Với việc gửi cảnh báo qua kênh Slack, bạn cần phải cấu hình Incoming Webhook trên Slack theo hướng dẫn sau : </w:t>
      </w:r>
    </w:p>
    <w:p w14:paraId="75331235" w14:textId="187A9A56" w:rsidR="00552CF0" w:rsidRDefault="00552CF0" w:rsidP="00552CF0">
      <w:pPr>
        <w:rPr>
          <w:lang w:eastAsia="vi-VN"/>
        </w:rPr>
      </w:pPr>
      <w:r>
        <w:rPr>
          <w:lang w:eastAsia="vi-VN"/>
        </w:rPr>
        <w:t>Step  1 : Vào Slack, ấn vào hình có mũi tên đỏ, chọn phần Apps &amp; Custom Intergration</w:t>
      </w:r>
    </w:p>
    <w:p w14:paraId="673B9981" w14:textId="341987FB" w:rsidR="00552CF0" w:rsidRDefault="00552CF0" w:rsidP="00552CF0">
      <w:pPr>
        <w:rPr>
          <w:lang w:eastAsia="vi-VN"/>
        </w:rPr>
      </w:pPr>
      <w:r w:rsidRPr="00552CF0">
        <w:rPr>
          <w:noProof/>
        </w:rPr>
        <w:drawing>
          <wp:inline distT="0" distB="0" distL="0" distR="0" wp14:anchorId="54D7E1A9" wp14:editId="60F4E329">
            <wp:extent cx="5732145" cy="3058839"/>
            <wp:effectExtent l="19050" t="19050" r="20955" b="27305"/>
            <wp:docPr id="18" name="Picture 18" descr="C:\Users\manh\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h\Desktop\Screenshot_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058839"/>
                    </a:xfrm>
                    <a:prstGeom prst="rect">
                      <a:avLst/>
                    </a:prstGeom>
                    <a:noFill/>
                    <a:ln>
                      <a:solidFill>
                        <a:schemeClr val="tx1"/>
                      </a:solidFill>
                    </a:ln>
                  </pic:spPr>
                </pic:pic>
              </a:graphicData>
            </a:graphic>
          </wp:inline>
        </w:drawing>
      </w:r>
    </w:p>
    <w:p w14:paraId="3FB52112" w14:textId="2053D9BD" w:rsidR="00480DE5" w:rsidRDefault="00480DE5" w:rsidP="00552CF0">
      <w:pPr>
        <w:rPr>
          <w:lang w:eastAsia="vi-VN"/>
        </w:rPr>
      </w:pPr>
      <w:r>
        <w:rPr>
          <w:lang w:eastAsia="vi-VN"/>
        </w:rPr>
        <w:t>Step 2 : Tại cửa sổ Apps &amp; Custom Intergration, tìm kiếm dịch vụ Web Incoming Webhooks</w:t>
      </w:r>
    </w:p>
    <w:p w14:paraId="2C56EE9D" w14:textId="374F2EC1" w:rsidR="00480DE5" w:rsidRDefault="00480DE5" w:rsidP="00552CF0">
      <w:pPr>
        <w:rPr>
          <w:lang w:eastAsia="vi-VN"/>
        </w:rPr>
      </w:pPr>
      <w:r w:rsidRPr="00480DE5">
        <w:rPr>
          <w:noProof/>
        </w:rPr>
        <w:lastRenderedPageBreak/>
        <w:drawing>
          <wp:inline distT="0" distB="0" distL="0" distR="0" wp14:anchorId="01AAEE70" wp14:editId="22B629FF">
            <wp:extent cx="5732145" cy="3087194"/>
            <wp:effectExtent l="19050" t="19050" r="20955" b="18415"/>
            <wp:docPr id="19" name="Picture 19" descr="C:\Users\manh\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h\Desktop\Screenshot_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087194"/>
                    </a:xfrm>
                    <a:prstGeom prst="rect">
                      <a:avLst/>
                    </a:prstGeom>
                    <a:noFill/>
                    <a:ln>
                      <a:solidFill>
                        <a:schemeClr val="tx1"/>
                      </a:solidFill>
                    </a:ln>
                  </pic:spPr>
                </pic:pic>
              </a:graphicData>
            </a:graphic>
          </wp:inline>
        </w:drawing>
      </w:r>
    </w:p>
    <w:p w14:paraId="4175E418" w14:textId="4BD4E15B" w:rsidR="00480DE5" w:rsidRDefault="00480DE5" w:rsidP="00552CF0">
      <w:pPr>
        <w:rPr>
          <w:lang w:eastAsia="vi-VN"/>
        </w:rPr>
      </w:pPr>
      <w:r>
        <w:rPr>
          <w:lang w:eastAsia="vi-VN"/>
        </w:rPr>
        <w:t>Step 3 : Chọn Domain Slack của bạn, ấn configure</w:t>
      </w:r>
    </w:p>
    <w:p w14:paraId="61E29FB1" w14:textId="5F2EBE57" w:rsidR="00480DE5" w:rsidRDefault="00480DE5" w:rsidP="00552CF0">
      <w:pPr>
        <w:rPr>
          <w:lang w:eastAsia="vi-VN"/>
        </w:rPr>
      </w:pPr>
      <w:r w:rsidRPr="00480DE5">
        <w:rPr>
          <w:noProof/>
        </w:rPr>
        <w:drawing>
          <wp:inline distT="0" distB="0" distL="0" distR="0" wp14:anchorId="010452F4" wp14:editId="5E954A64">
            <wp:extent cx="5732145" cy="3087194"/>
            <wp:effectExtent l="19050" t="19050" r="20955" b="18415"/>
            <wp:docPr id="20" name="Picture 20" descr="C:\Users\manh\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h\Desktop\Screenshot_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087194"/>
                    </a:xfrm>
                    <a:prstGeom prst="rect">
                      <a:avLst/>
                    </a:prstGeom>
                    <a:noFill/>
                    <a:ln>
                      <a:solidFill>
                        <a:schemeClr val="tx1"/>
                      </a:solidFill>
                    </a:ln>
                  </pic:spPr>
                </pic:pic>
              </a:graphicData>
            </a:graphic>
          </wp:inline>
        </w:drawing>
      </w:r>
    </w:p>
    <w:p w14:paraId="40D634A7" w14:textId="362DBEFD" w:rsidR="00480DE5" w:rsidRDefault="00480DE5" w:rsidP="00552CF0">
      <w:pPr>
        <w:rPr>
          <w:lang w:eastAsia="vi-VN"/>
        </w:rPr>
      </w:pPr>
      <w:r>
        <w:rPr>
          <w:lang w:eastAsia="vi-VN"/>
        </w:rPr>
        <w:t>Step 4 : Add một configuration mới :</w:t>
      </w:r>
    </w:p>
    <w:p w14:paraId="18DB753F" w14:textId="4EB120DD" w:rsidR="00480DE5" w:rsidRDefault="00480DE5" w:rsidP="00552CF0">
      <w:pPr>
        <w:rPr>
          <w:lang w:eastAsia="vi-VN"/>
        </w:rPr>
      </w:pPr>
      <w:r w:rsidRPr="00480DE5">
        <w:rPr>
          <w:noProof/>
        </w:rPr>
        <w:lastRenderedPageBreak/>
        <w:drawing>
          <wp:inline distT="0" distB="0" distL="0" distR="0" wp14:anchorId="262072D2" wp14:editId="6103220E">
            <wp:extent cx="5732145" cy="3058554"/>
            <wp:effectExtent l="19050" t="19050" r="20955" b="27940"/>
            <wp:docPr id="21" name="Picture 21" descr="C:\Users\manh\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h\Desktop\Screenshot_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3058554"/>
                    </a:xfrm>
                    <a:prstGeom prst="rect">
                      <a:avLst/>
                    </a:prstGeom>
                    <a:noFill/>
                    <a:ln>
                      <a:solidFill>
                        <a:schemeClr val="tx1"/>
                      </a:solidFill>
                    </a:ln>
                  </pic:spPr>
                </pic:pic>
              </a:graphicData>
            </a:graphic>
          </wp:inline>
        </w:drawing>
      </w:r>
    </w:p>
    <w:p w14:paraId="503E5A69" w14:textId="28539E40" w:rsidR="00480DE5" w:rsidRDefault="00480DE5" w:rsidP="00552CF0">
      <w:pPr>
        <w:rPr>
          <w:lang w:eastAsia="vi-VN"/>
        </w:rPr>
      </w:pPr>
      <w:r>
        <w:rPr>
          <w:lang w:eastAsia="vi-VN"/>
        </w:rPr>
        <w:t>Step 5 :  Chọn kênh bạn muốn thiết lập để gửi cảnh báo về (Nên tạo 1 kênh riêng biệt)</w:t>
      </w:r>
    </w:p>
    <w:p w14:paraId="295BFC9C" w14:textId="4F3D4509" w:rsidR="00480DE5" w:rsidRDefault="00480DE5" w:rsidP="00552CF0">
      <w:pPr>
        <w:rPr>
          <w:lang w:eastAsia="vi-VN"/>
        </w:rPr>
      </w:pPr>
      <w:r w:rsidRPr="00480DE5">
        <w:rPr>
          <w:noProof/>
        </w:rPr>
        <w:drawing>
          <wp:inline distT="0" distB="0" distL="0" distR="0" wp14:anchorId="690BFDB8" wp14:editId="17A0EDE8">
            <wp:extent cx="5732145" cy="3010011"/>
            <wp:effectExtent l="19050" t="19050" r="20955" b="19050"/>
            <wp:docPr id="22" name="Picture 22" descr="C:\Users\manh\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h\Desktop\Screenshot_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3010011"/>
                    </a:xfrm>
                    <a:prstGeom prst="rect">
                      <a:avLst/>
                    </a:prstGeom>
                    <a:noFill/>
                    <a:ln>
                      <a:solidFill>
                        <a:schemeClr val="tx1"/>
                      </a:solidFill>
                    </a:ln>
                  </pic:spPr>
                </pic:pic>
              </a:graphicData>
            </a:graphic>
          </wp:inline>
        </w:drawing>
      </w:r>
    </w:p>
    <w:p w14:paraId="625A75EF" w14:textId="711436A8" w:rsidR="00480DE5" w:rsidRDefault="00480DE5" w:rsidP="00552CF0">
      <w:pPr>
        <w:rPr>
          <w:lang w:eastAsia="vi-VN"/>
        </w:rPr>
      </w:pPr>
      <w:r>
        <w:rPr>
          <w:lang w:eastAsia="vi-VN"/>
        </w:rPr>
        <w:t>Step 6 : Trong trang thiết lập, có thể tùy chỉnh thông số ( thêm image, icon… ) hoặc giữ nguyên như mặc định.</w:t>
      </w:r>
    </w:p>
    <w:p w14:paraId="0A797899" w14:textId="57A0AA55" w:rsidR="00480DE5" w:rsidRDefault="00480DE5" w:rsidP="00552CF0">
      <w:pPr>
        <w:rPr>
          <w:lang w:eastAsia="vi-VN"/>
        </w:rPr>
      </w:pPr>
      <w:r w:rsidRPr="00480DE5">
        <w:rPr>
          <w:noProof/>
        </w:rPr>
        <w:lastRenderedPageBreak/>
        <w:drawing>
          <wp:inline distT="0" distB="0" distL="0" distR="0" wp14:anchorId="2E9DD4EB" wp14:editId="2854109A">
            <wp:extent cx="5732145" cy="3003559"/>
            <wp:effectExtent l="19050" t="19050" r="20955" b="25400"/>
            <wp:docPr id="23" name="Picture 23" descr="C:\Users\manh\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h\Desktop\Screenshot_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3003559"/>
                    </a:xfrm>
                    <a:prstGeom prst="rect">
                      <a:avLst/>
                    </a:prstGeom>
                    <a:noFill/>
                    <a:ln>
                      <a:solidFill>
                        <a:schemeClr val="tx1"/>
                      </a:solidFill>
                    </a:ln>
                  </pic:spPr>
                </pic:pic>
              </a:graphicData>
            </a:graphic>
          </wp:inline>
        </w:drawing>
      </w:r>
    </w:p>
    <w:p w14:paraId="3C0DA1E9" w14:textId="63FC0886" w:rsidR="00480DE5" w:rsidRDefault="00480DE5" w:rsidP="00552CF0">
      <w:pPr>
        <w:rPr>
          <w:lang w:eastAsia="vi-VN"/>
        </w:rPr>
      </w:pPr>
      <w:r>
        <w:rPr>
          <w:lang w:eastAsia="vi-VN"/>
        </w:rPr>
        <w:t>Step 7 : Sau khi cài đặt xong, Webhook mới sẽ có 1 URL riêng, các bạn chú ý dùng URL này cho các cài đặt của dịch vụ khác ( Graylog, Zabbix… ) :</w:t>
      </w:r>
    </w:p>
    <w:p w14:paraId="02D20967" w14:textId="687D69BA" w:rsidR="00480DE5" w:rsidRDefault="00480DE5" w:rsidP="00552CF0">
      <w:pPr>
        <w:rPr>
          <w:lang w:eastAsia="vi-VN"/>
        </w:rPr>
      </w:pPr>
      <w:r w:rsidRPr="00480DE5">
        <w:rPr>
          <w:noProof/>
        </w:rPr>
        <w:drawing>
          <wp:inline distT="0" distB="0" distL="0" distR="0" wp14:anchorId="0706F38F" wp14:editId="4874E149">
            <wp:extent cx="5732145" cy="3058839"/>
            <wp:effectExtent l="19050" t="19050" r="20955" b="27305"/>
            <wp:docPr id="24" name="Picture 24" descr="C:\Users\manh\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h\Desktop\Screenshot_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058839"/>
                    </a:xfrm>
                    <a:prstGeom prst="rect">
                      <a:avLst/>
                    </a:prstGeom>
                    <a:noFill/>
                    <a:ln>
                      <a:solidFill>
                        <a:schemeClr val="tx1"/>
                      </a:solidFill>
                    </a:ln>
                  </pic:spPr>
                </pic:pic>
              </a:graphicData>
            </a:graphic>
          </wp:inline>
        </w:drawing>
      </w:r>
    </w:p>
    <w:p w14:paraId="52FA3A57" w14:textId="30D06F9A" w:rsidR="000265F2" w:rsidRDefault="000265F2" w:rsidP="000265F2">
      <w:pPr>
        <w:rPr>
          <w:lang w:eastAsia="vi-VN"/>
        </w:rPr>
      </w:pPr>
      <w:r>
        <w:rPr>
          <w:lang w:eastAsia="vi-VN"/>
        </w:rPr>
        <w:t>*Với việc gửi cảnh báo qua email, thiết lập ở file config của Graylog như sau :</w:t>
      </w:r>
    </w:p>
    <w:p w14:paraId="47562C67" w14:textId="53F9010D" w:rsidR="000265F2" w:rsidRDefault="000265F2" w:rsidP="000265F2">
      <w:pPr>
        <w:rPr>
          <w:lang w:eastAsia="vi-VN"/>
        </w:rPr>
      </w:pPr>
      <w:r>
        <w:rPr>
          <w:lang w:eastAsia="vi-VN"/>
        </w:rPr>
        <w:t xml:space="preserve">Thêm các dòng sau vào file conf của Graylog Server (thay các dòng có mũi tên đỏ với địa chỉ email và mật khẩu tương ứng) : </w:t>
      </w:r>
    </w:p>
    <w:p w14:paraId="6E0F505F" w14:textId="6007F9AE" w:rsidR="000265F2" w:rsidRDefault="000265F2" w:rsidP="000265F2">
      <w:pPr>
        <w:rPr>
          <w:lang w:eastAsia="vi-VN"/>
        </w:rPr>
      </w:pPr>
      <w:r w:rsidRPr="000265F2">
        <w:rPr>
          <w:noProof/>
        </w:rPr>
        <w:lastRenderedPageBreak/>
        <w:drawing>
          <wp:inline distT="0" distB="0" distL="0" distR="0" wp14:anchorId="464661BC" wp14:editId="3EBED0E2">
            <wp:extent cx="5732145" cy="2136407"/>
            <wp:effectExtent l="19050" t="19050" r="20955" b="16510"/>
            <wp:docPr id="25" name="Picture 25" descr="C:\Users\manh\Desktop\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h\Desktop\Screenshot_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136407"/>
                    </a:xfrm>
                    <a:prstGeom prst="rect">
                      <a:avLst/>
                    </a:prstGeom>
                    <a:noFill/>
                    <a:ln>
                      <a:solidFill>
                        <a:schemeClr val="tx1"/>
                      </a:solidFill>
                    </a:ln>
                  </pic:spPr>
                </pic:pic>
              </a:graphicData>
            </a:graphic>
          </wp:inline>
        </w:drawing>
      </w:r>
    </w:p>
    <w:p w14:paraId="5420E932" w14:textId="77777777" w:rsidR="000265F2" w:rsidRDefault="000265F2" w:rsidP="000265F2">
      <w:pPr>
        <w:rPr>
          <w:lang w:eastAsia="vi-VN"/>
        </w:rPr>
      </w:pPr>
      <w:r>
        <w:rPr>
          <w:lang w:eastAsia="vi-VN"/>
        </w:rPr>
        <w:t>Ấn gửi test alert để kiểm tra xem đã cấu hình đúng hay chưa. Kết quả :</w:t>
      </w:r>
    </w:p>
    <w:p w14:paraId="0D9EFFEE" w14:textId="77777777" w:rsidR="000265F2" w:rsidRDefault="000265F2" w:rsidP="000265F2">
      <w:pPr>
        <w:rPr>
          <w:lang w:eastAsia="vi-VN"/>
        </w:rPr>
      </w:pPr>
      <w:r w:rsidRPr="00552CF0">
        <w:rPr>
          <w:noProof/>
        </w:rPr>
        <w:drawing>
          <wp:inline distT="0" distB="0" distL="0" distR="0" wp14:anchorId="27CCFBFE" wp14:editId="7DEC1164">
            <wp:extent cx="5732145" cy="2948809"/>
            <wp:effectExtent l="19050" t="19050" r="20955" b="23495"/>
            <wp:docPr id="1" name="Picture 1" descr="C:\Users\manh\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h\Desktop\Screenshot_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2948809"/>
                    </a:xfrm>
                    <a:prstGeom prst="rect">
                      <a:avLst/>
                    </a:prstGeom>
                    <a:noFill/>
                    <a:ln>
                      <a:solidFill>
                        <a:schemeClr val="tx1"/>
                      </a:solidFill>
                    </a:ln>
                  </pic:spPr>
                </pic:pic>
              </a:graphicData>
            </a:graphic>
          </wp:inline>
        </w:drawing>
      </w:r>
    </w:p>
    <w:p w14:paraId="45AE8B40" w14:textId="2443A583" w:rsidR="000265F2" w:rsidRDefault="000265F2" w:rsidP="00552CF0">
      <w:pPr>
        <w:rPr>
          <w:lang w:eastAsia="vi-VN"/>
        </w:rPr>
      </w:pPr>
      <w:r w:rsidRPr="00552CF0">
        <w:rPr>
          <w:noProof/>
        </w:rPr>
        <w:lastRenderedPageBreak/>
        <w:drawing>
          <wp:inline distT="0" distB="0" distL="0" distR="0" wp14:anchorId="52314730" wp14:editId="53CBF81C">
            <wp:extent cx="5732145" cy="2927350"/>
            <wp:effectExtent l="19050" t="19050" r="20955" b="25400"/>
            <wp:docPr id="13" name="Picture 13" descr="C:\Users\manh\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h\Desktop\Screenshot_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927350"/>
                    </a:xfrm>
                    <a:prstGeom prst="rect">
                      <a:avLst/>
                    </a:prstGeom>
                    <a:noFill/>
                    <a:ln>
                      <a:solidFill>
                        <a:schemeClr val="tx1"/>
                      </a:solidFill>
                    </a:ln>
                  </pic:spPr>
                </pic:pic>
              </a:graphicData>
            </a:graphic>
          </wp:inline>
        </w:drawing>
      </w:r>
    </w:p>
    <w:p w14:paraId="1FBF80C7" w14:textId="692D8E75" w:rsidR="00145F95" w:rsidRDefault="00145F95" w:rsidP="00145F95">
      <w:pPr>
        <w:pStyle w:val="Heading1"/>
        <w:rPr>
          <w:lang w:eastAsia="vi-VN"/>
        </w:rPr>
      </w:pPr>
      <w:bookmarkStart w:id="6" w:name="_Toc440263746"/>
      <w:r>
        <w:rPr>
          <w:lang w:eastAsia="vi-VN"/>
        </w:rPr>
        <w:t>Dashboard</w:t>
      </w:r>
      <w:bookmarkEnd w:id="6"/>
    </w:p>
    <w:p w14:paraId="6748A6A2" w14:textId="5D1838F1" w:rsidR="00145F95" w:rsidRDefault="00145F95" w:rsidP="00145F95">
      <w:pPr>
        <w:rPr>
          <w:lang w:eastAsia="vi-VN"/>
        </w:rPr>
      </w:pPr>
      <w:r>
        <w:rPr>
          <w:lang w:eastAsia="vi-VN"/>
        </w:rPr>
        <w:t>Trên Dashboard, tạo một Dashboard mới, thêm Title và Description cho Dashboard</w:t>
      </w:r>
    </w:p>
    <w:p w14:paraId="13BF1724" w14:textId="6823A8D3" w:rsidR="00145F95" w:rsidRDefault="00145F95" w:rsidP="00145F95">
      <w:pPr>
        <w:rPr>
          <w:lang w:eastAsia="vi-VN"/>
        </w:rPr>
      </w:pPr>
      <w:r>
        <w:rPr>
          <w:lang w:eastAsia="vi-VN"/>
        </w:rPr>
        <w:t xml:space="preserve"> </w:t>
      </w:r>
      <w:r w:rsidRPr="00145F95">
        <w:rPr>
          <w:noProof/>
        </w:rPr>
        <w:drawing>
          <wp:inline distT="0" distB="0" distL="0" distR="0" wp14:anchorId="03494853" wp14:editId="25E86E1B">
            <wp:extent cx="5732145" cy="2777431"/>
            <wp:effectExtent l="19050" t="19050" r="20955" b="23495"/>
            <wp:docPr id="26" name="Picture 26" descr="C:\Users\manh\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h\Desktop\Screenshot_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777431"/>
                    </a:xfrm>
                    <a:prstGeom prst="rect">
                      <a:avLst/>
                    </a:prstGeom>
                    <a:noFill/>
                    <a:ln>
                      <a:solidFill>
                        <a:schemeClr val="tx1"/>
                      </a:solidFill>
                    </a:ln>
                  </pic:spPr>
                </pic:pic>
              </a:graphicData>
            </a:graphic>
          </wp:inline>
        </w:drawing>
      </w:r>
    </w:p>
    <w:p w14:paraId="054D60C7" w14:textId="6583B2BF" w:rsidR="00145F95" w:rsidRDefault="00145F95" w:rsidP="00145F95">
      <w:pPr>
        <w:rPr>
          <w:lang w:eastAsia="vi-VN"/>
        </w:rPr>
      </w:pPr>
      <w:r>
        <w:rPr>
          <w:lang w:eastAsia="vi-VN"/>
        </w:rPr>
        <w:t>Sau khi tạo xong, Dashboard hiện giờ vẫn đang rỗng, ta cần thêm</w:t>
      </w:r>
      <w:r w:rsidR="001A00AD">
        <w:rPr>
          <w:lang w:eastAsia="vi-VN"/>
        </w:rPr>
        <w:t xml:space="preserve"> thông số vào Dashboard thông qua Search hoặc Stream.</w:t>
      </w:r>
    </w:p>
    <w:p w14:paraId="1E23FBE8" w14:textId="5C511F77" w:rsidR="001A00AD" w:rsidRDefault="001A00AD" w:rsidP="00145F95">
      <w:pPr>
        <w:rPr>
          <w:lang w:eastAsia="vi-VN"/>
        </w:rPr>
      </w:pPr>
      <w:r w:rsidRPr="001A00AD">
        <w:rPr>
          <w:noProof/>
        </w:rPr>
        <w:lastRenderedPageBreak/>
        <w:drawing>
          <wp:inline distT="0" distB="0" distL="0" distR="0" wp14:anchorId="09CCFE4E" wp14:editId="7B302466">
            <wp:extent cx="5732145" cy="2929669"/>
            <wp:effectExtent l="19050" t="19050" r="20955" b="23495"/>
            <wp:docPr id="27" name="Picture 27" descr="C:\Users\manh\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h\Desktop\Screenshot_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929669"/>
                    </a:xfrm>
                    <a:prstGeom prst="rect">
                      <a:avLst/>
                    </a:prstGeom>
                    <a:noFill/>
                    <a:ln>
                      <a:solidFill>
                        <a:schemeClr val="tx1"/>
                      </a:solidFill>
                    </a:ln>
                  </pic:spPr>
                </pic:pic>
              </a:graphicData>
            </a:graphic>
          </wp:inline>
        </w:drawing>
      </w:r>
    </w:p>
    <w:p w14:paraId="00F14536" w14:textId="48224760" w:rsidR="001A00AD" w:rsidRDefault="001A00AD" w:rsidP="00145F95">
      <w:pPr>
        <w:rPr>
          <w:lang w:eastAsia="vi-VN"/>
        </w:rPr>
      </w:pPr>
      <w:r>
        <w:rPr>
          <w:lang w:eastAsia="vi-VN"/>
        </w:rPr>
        <w:t>Ví dụ 1 : Dashboard thống kê số lần đăng nhập SSH thành công, thất bại, và tổng số đăng nhậ</w:t>
      </w:r>
      <w:r w:rsidR="00595E9B">
        <w:rPr>
          <w:lang w:eastAsia="vi-VN"/>
        </w:rPr>
        <w:t>p trong 30 phút</w:t>
      </w:r>
    </w:p>
    <w:p w14:paraId="6618F8E0" w14:textId="2DCD832F" w:rsidR="00595E9B" w:rsidRDefault="00B93390" w:rsidP="00145F95">
      <w:pPr>
        <w:rPr>
          <w:lang w:eastAsia="vi-VN"/>
        </w:rPr>
      </w:pPr>
      <w:r w:rsidRPr="00B93390">
        <w:rPr>
          <w:noProof/>
        </w:rPr>
        <w:drawing>
          <wp:inline distT="0" distB="0" distL="0" distR="0" wp14:anchorId="4B44FDFF" wp14:editId="42784B69">
            <wp:extent cx="5732145" cy="2690512"/>
            <wp:effectExtent l="0" t="0" r="1905" b="0"/>
            <wp:docPr id="33" name="Picture 33" descr="C:\Users\manh\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nh\Desktop\Screenshot_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2690512"/>
                    </a:xfrm>
                    <a:prstGeom prst="rect">
                      <a:avLst/>
                    </a:prstGeom>
                    <a:noFill/>
                    <a:ln>
                      <a:noFill/>
                    </a:ln>
                  </pic:spPr>
                </pic:pic>
              </a:graphicData>
            </a:graphic>
          </wp:inline>
        </w:drawing>
      </w:r>
    </w:p>
    <w:p w14:paraId="1836BCB6" w14:textId="0A938F7B" w:rsidR="00595E9B" w:rsidRDefault="00595E9B" w:rsidP="00145F95">
      <w:pPr>
        <w:rPr>
          <w:lang w:eastAsia="vi-VN"/>
        </w:rPr>
      </w:pPr>
      <w:r w:rsidRPr="00595E9B">
        <w:rPr>
          <w:b/>
          <w:lang w:eastAsia="vi-VN"/>
        </w:rPr>
        <w:t>1</w:t>
      </w:r>
      <w:r>
        <w:rPr>
          <w:lang w:eastAsia="vi-VN"/>
        </w:rPr>
        <w:t xml:space="preserve"> : Nhập term tìm kiếm ở mục search, biểu thức tìm kiếm ở mục 1 có ý nghĩa là : Tìm kiếm các bản tin các chính xác 2 cụm từ : </w:t>
      </w:r>
      <w:r w:rsidRPr="00595E9B">
        <w:rPr>
          <w:lang w:eastAsia="vi-VN"/>
        </w:rPr>
        <w:t>Failed Password</w:t>
      </w:r>
      <w:r>
        <w:rPr>
          <w:lang w:eastAsia="vi-VN"/>
        </w:rPr>
        <w:t xml:space="preserve"> hoặc </w:t>
      </w:r>
      <w:r w:rsidRPr="00595E9B">
        <w:rPr>
          <w:lang w:eastAsia="vi-VN"/>
        </w:rPr>
        <w:t>Accepted Password</w:t>
      </w:r>
      <w:r>
        <w:rPr>
          <w:lang w:eastAsia="vi-VN"/>
        </w:rPr>
        <w:t xml:space="preserve">. </w:t>
      </w:r>
    </w:p>
    <w:p w14:paraId="72A5FE65" w14:textId="4D521AE3" w:rsidR="00595E9B" w:rsidRDefault="00595E9B" w:rsidP="00145F95">
      <w:pPr>
        <w:rPr>
          <w:lang w:eastAsia="vi-VN"/>
        </w:rPr>
      </w:pPr>
      <w:r w:rsidRPr="00595E9B">
        <w:rPr>
          <w:b/>
          <w:lang w:eastAsia="vi-VN"/>
        </w:rPr>
        <w:t>2</w:t>
      </w:r>
      <w:r>
        <w:rPr>
          <w:lang w:eastAsia="vi-VN"/>
        </w:rPr>
        <w:t xml:space="preserve"> : Hiện lên thông số và biểu đồ thống kê cho từng field, ví dụ ở đây khi chọn filed là source và chọn mục Quick Value, sẽ hiệ</w:t>
      </w:r>
      <w:r w:rsidR="007A0EF8">
        <w:rPr>
          <w:lang w:eastAsia="vi-VN"/>
        </w:rPr>
        <w:t xml:space="preserve">n </w:t>
      </w:r>
      <w:r>
        <w:rPr>
          <w:lang w:eastAsia="vi-VN"/>
        </w:rPr>
        <w:t xml:space="preserve">biểu đồ </w:t>
      </w:r>
      <w:r w:rsidR="007A0EF8">
        <w:rPr>
          <w:lang w:eastAsia="vi-VN"/>
        </w:rPr>
        <w:t xml:space="preserve">và bảng </w:t>
      </w:r>
      <w:r>
        <w:rPr>
          <w:lang w:eastAsia="vi-VN"/>
        </w:rPr>
        <w:t xml:space="preserve">thống kê những source nào có xuất hiện các bản tin trên. </w:t>
      </w:r>
    </w:p>
    <w:p w14:paraId="61DE46B6" w14:textId="6569C159" w:rsidR="007A0EF8" w:rsidRDefault="007A0EF8" w:rsidP="00145F95">
      <w:pPr>
        <w:rPr>
          <w:lang w:eastAsia="vi-VN"/>
        </w:rPr>
      </w:pPr>
      <w:r>
        <w:rPr>
          <w:lang w:eastAsia="vi-VN"/>
        </w:rPr>
        <w:lastRenderedPageBreak/>
        <w:t>3 : Chọn các mục muốn thêm vào Dashboard, ví dụ muốn thêm tổng số lần đăng nhập SSH, ta thêm theo 3.1 ( Thực chất ở đây là đếm số bản tin log nhận về )</w:t>
      </w:r>
    </w:p>
    <w:p w14:paraId="252B6287" w14:textId="04A130B2" w:rsidR="007A0EF8" w:rsidRDefault="007A0EF8" w:rsidP="00145F95">
      <w:pPr>
        <w:rPr>
          <w:lang w:eastAsia="vi-VN"/>
        </w:rPr>
      </w:pPr>
      <w:r w:rsidRPr="007A0EF8">
        <w:rPr>
          <w:noProof/>
        </w:rPr>
        <w:drawing>
          <wp:inline distT="0" distB="0" distL="0" distR="0" wp14:anchorId="214AC7C9" wp14:editId="0864230C">
            <wp:extent cx="5732145" cy="2781528"/>
            <wp:effectExtent l="19050" t="19050" r="20955" b="19050"/>
            <wp:docPr id="30" name="Picture 30" descr="C:\Users\manh\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h\Desktop\Screenshot_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2781528"/>
                    </a:xfrm>
                    <a:prstGeom prst="rect">
                      <a:avLst/>
                    </a:prstGeom>
                    <a:noFill/>
                    <a:ln>
                      <a:solidFill>
                        <a:schemeClr val="tx1"/>
                      </a:solidFill>
                    </a:ln>
                  </pic:spPr>
                </pic:pic>
              </a:graphicData>
            </a:graphic>
          </wp:inline>
        </w:drawing>
      </w:r>
      <w:r>
        <w:rPr>
          <w:lang w:eastAsia="vi-VN"/>
        </w:rPr>
        <w:t xml:space="preserve"> </w:t>
      </w:r>
    </w:p>
    <w:p w14:paraId="36D5CC05" w14:textId="7B3D3126" w:rsidR="007A0EF8" w:rsidRDefault="007A0EF8" w:rsidP="00145F95">
      <w:pPr>
        <w:rPr>
          <w:lang w:eastAsia="vi-VN"/>
        </w:rPr>
      </w:pPr>
      <w:r>
        <w:rPr>
          <w:lang w:eastAsia="vi-VN"/>
        </w:rPr>
        <w:t xml:space="preserve">Làm tương tự với 3.2. Ta có Dashboard sau </w:t>
      </w:r>
    </w:p>
    <w:p w14:paraId="0C1ACD28" w14:textId="493F0415" w:rsidR="007A0EF8" w:rsidRDefault="007A0EF8" w:rsidP="00145F95">
      <w:pPr>
        <w:rPr>
          <w:lang w:eastAsia="vi-VN"/>
        </w:rPr>
      </w:pPr>
      <w:r w:rsidRPr="007A0EF8">
        <w:rPr>
          <w:noProof/>
        </w:rPr>
        <w:drawing>
          <wp:inline distT="0" distB="0" distL="0" distR="0" wp14:anchorId="0A5A1576" wp14:editId="7021B559">
            <wp:extent cx="5732145" cy="2771963"/>
            <wp:effectExtent l="19050" t="19050" r="20955" b="28575"/>
            <wp:docPr id="31" name="Picture 31" descr="C:\Users\manh\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nh\Desktop\Screenshot_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2771963"/>
                    </a:xfrm>
                    <a:prstGeom prst="rect">
                      <a:avLst/>
                    </a:prstGeom>
                    <a:noFill/>
                    <a:ln>
                      <a:solidFill>
                        <a:schemeClr val="tx1"/>
                      </a:solidFill>
                    </a:ln>
                  </pic:spPr>
                </pic:pic>
              </a:graphicData>
            </a:graphic>
          </wp:inline>
        </w:drawing>
      </w:r>
    </w:p>
    <w:p w14:paraId="601A8F28" w14:textId="26B39EC7" w:rsidR="00FF7DA1" w:rsidRDefault="00FF7DA1" w:rsidP="00145F95">
      <w:pPr>
        <w:rPr>
          <w:lang w:eastAsia="vi-VN"/>
        </w:rPr>
      </w:pPr>
      <w:r>
        <w:rPr>
          <w:lang w:eastAsia="vi-VN"/>
        </w:rPr>
        <w:t xml:space="preserve">Lấy thêm các thông tin về IP, User… đăng nhập SSH thành công thất bại… </w:t>
      </w:r>
    </w:p>
    <w:p w14:paraId="53DF0ED6" w14:textId="56B4B483" w:rsidR="00FF7DA1" w:rsidRDefault="00FF7DA1" w:rsidP="00145F95">
      <w:pPr>
        <w:rPr>
          <w:lang w:eastAsia="vi-VN"/>
        </w:rPr>
      </w:pPr>
      <w:r w:rsidRPr="00FF7DA1">
        <w:rPr>
          <w:noProof/>
        </w:rPr>
        <w:lastRenderedPageBreak/>
        <w:drawing>
          <wp:inline distT="0" distB="0" distL="0" distR="0" wp14:anchorId="3B58C638" wp14:editId="52F7FE61">
            <wp:extent cx="5732145" cy="2679853"/>
            <wp:effectExtent l="19050" t="19050" r="20955" b="25400"/>
            <wp:docPr id="32" name="Picture 32" descr="C:\Users\manh\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h\Desktop\Screenshot_1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2679853"/>
                    </a:xfrm>
                    <a:prstGeom prst="rect">
                      <a:avLst/>
                    </a:prstGeom>
                    <a:noFill/>
                    <a:ln>
                      <a:solidFill>
                        <a:schemeClr val="tx1"/>
                      </a:solidFill>
                    </a:ln>
                  </pic:spPr>
                </pic:pic>
              </a:graphicData>
            </a:graphic>
          </wp:inline>
        </w:drawing>
      </w:r>
    </w:p>
    <w:p w14:paraId="11D75104" w14:textId="74E3A767" w:rsidR="002B4A21" w:rsidRDefault="002B4A21" w:rsidP="002B4A21">
      <w:pPr>
        <w:pStyle w:val="Heading1"/>
        <w:rPr>
          <w:lang w:eastAsia="vi-VN"/>
        </w:rPr>
      </w:pPr>
      <w:bookmarkStart w:id="7" w:name="_Toc440263747"/>
      <w:r>
        <w:rPr>
          <w:lang w:eastAsia="vi-VN"/>
        </w:rPr>
        <w:t>Sources</w:t>
      </w:r>
      <w:bookmarkEnd w:id="7"/>
    </w:p>
    <w:p w14:paraId="5C9A1FF0" w14:textId="0B95BFEA" w:rsidR="002B4A21" w:rsidRDefault="002B4A21" w:rsidP="002B4A21">
      <w:pPr>
        <w:rPr>
          <w:lang w:eastAsia="vi-VN"/>
        </w:rPr>
      </w:pPr>
      <w:r>
        <w:rPr>
          <w:lang w:eastAsia="vi-VN"/>
        </w:rPr>
        <w:t>Sources thống kê số bản tin nhận về theo thời gian dưới dạng biểu đồ, và ip đang đẩy log về Graylog</w:t>
      </w:r>
    </w:p>
    <w:p w14:paraId="0ECDE34D" w14:textId="7E4BB468" w:rsidR="002B4A21" w:rsidRDefault="002B4A21" w:rsidP="002B4A21">
      <w:pPr>
        <w:rPr>
          <w:lang w:eastAsia="vi-VN"/>
        </w:rPr>
      </w:pPr>
      <w:r w:rsidRPr="002B4A21">
        <w:rPr>
          <w:noProof/>
        </w:rPr>
        <w:drawing>
          <wp:inline distT="0" distB="0" distL="0" distR="0" wp14:anchorId="57279D0A" wp14:editId="1C7CF716">
            <wp:extent cx="5732145" cy="2797629"/>
            <wp:effectExtent l="19050" t="19050" r="20955" b="22225"/>
            <wp:docPr id="34" name="Picture 34" descr="C:\Users\manh\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h\Desktop\Screenshot_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2797629"/>
                    </a:xfrm>
                    <a:prstGeom prst="rect">
                      <a:avLst/>
                    </a:prstGeom>
                    <a:noFill/>
                    <a:ln>
                      <a:solidFill>
                        <a:schemeClr val="tx1"/>
                      </a:solidFill>
                    </a:ln>
                  </pic:spPr>
                </pic:pic>
              </a:graphicData>
            </a:graphic>
          </wp:inline>
        </w:drawing>
      </w:r>
    </w:p>
    <w:p w14:paraId="563DEBE4" w14:textId="208F5DC0" w:rsidR="005A35E2" w:rsidRDefault="005A35E2" w:rsidP="005A35E2">
      <w:pPr>
        <w:pStyle w:val="Heading1"/>
        <w:rPr>
          <w:lang w:eastAsia="vi-VN"/>
        </w:rPr>
      </w:pPr>
      <w:bookmarkStart w:id="8" w:name="_Toc440263748"/>
      <w:r>
        <w:rPr>
          <w:lang w:eastAsia="vi-VN"/>
        </w:rPr>
        <w:t>System</w:t>
      </w:r>
      <w:bookmarkEnd w:id="8"/>
    </w:p>
    <w:p w14:paraId="370C5303" w14:textId="576B12B6" w:rsidR="005A35E2" w:rsidRDefault="005A35E2" w:rsidP="005A35E2">
      <w:pPr>
        <w:rPr>
          <w:lang w:eastAsia="vi-VN"/>
        </w:rPr>
      </w:pPr>
      <w:r>
        <w:rPr>
          <w:lang w:eastAsia="vi-VN"/>
        </w:rPr>
        <w:t>Trong phần chúng ta sẽ chỉ tập trung vào một số phần quan trọng của System như : Input, Output, Collector, Content Packs.</w:t>
      </w:r>
    </w:p>
    <w:p w14:paraId="5984D1A2" w14:textId="0A7AB086" w:rsidR="005A35E2" w:rsidRDefault="005A35E2" w:rsidP="005A35E2">
      <w:pPr>
        <w:pStyle w:val="Heading2"/>
      </w:pPr>
      <w:bookmarkStart w:id="9" w:name="_Toc440263749"/>
      <w:r>
        <w:lastRenderedPageBreak/>
        <w:t>Input</w:t>
      </w:r>
      <w:bookmarkEnd w:id="9"/>
    </w:p>
    <w:p w14:paraId="41B9A84F" w14:textId="5E53BB9C" w:rsidR="005A35E2" w:rsidRDefault="005A35E2" w:rsidP="005A35E2">
      <w:pPr>
        <w:rPr>
          <w:lang w:eastAsia="vi-VN"/>
        </w:rPr>
      </w:pPr>
      <w:r>
        <w:rPr>
          <w:lang w:eastAsia="vi-VN"/>
        </w:rPr>
        <w:t>Input giống như một địa chỉ nhà, các bản tin từ máy client sẽ được cung cấp thông tin về địa chỉ đó để có thể đẩy được log về cho Graylog Server. Có rất nhiều dạng Input nhưng ở đây chúng ta sẽ chỉ đề cập đến 2 loạ</w:t>
      </w:r>
      <w:r w:rsidR="00BB1E5B">
        <w:rPr>
          <w:lang w:eastAsia="vi-VN"/>
        </w:rPr>
        <w:t>i input là GELF TCP và Syslog để sử dụng với 2 kỹ thuật đẩy log là đẩy bằng Syslog thuần túy và đẩy bằng Graylog Collector.</w:t>
      </w:r>
    </w:p>
    <w:p w14:paraId="4D5132A7" w14:textId="49D18AAA" w:rsidR="00BB1E5B" w:rsidRDefault="00BB1E5B" w:rsidP="00BB1E5B">
      <w:pPr>
        <w:pStyle w:val="Heading3"/>
        <w:rPr>
          <w:lang w:val="en-US"/>
        </w:rPr>
      </w:pPr>
      <w:bookmarkStart w:id="10" w:name="_Toc440263750"/>
      <w:r>
        <w:rPr>
          <w:lang w:val="en-US"/>
        </w:rPr>
        <w:t>GELF TCP</w:t>
      </w:r>
      <w:bookmarkEnd w:id="10"/>
    </w:p>
    <w:p w14:paraId="680676BB" w14:textId="77777777" w:rsidR="00160156" w:rsidRDefault="002B3935" w:rsidP="00160156">
      <w:pPr>
        <w:jc w:val="left"/>
        <w:rPr>
          <w:lang w:eastAsia="vi-VN"/>
        </w:rPr>
      </w:pPr>
      <w:r>
        <w:rPr>
          <w:lang w:eastAsia="vi-VN"/>
        </w:rPr>
        <w:t>GELF TCP là input chuyên dùng cho Graylog collector, xem hướng dẫn về Graylog-Collector theo link sau :</w:t>
      </w:r>
    </w:p>
    <w:p w14:paraId="7EFC5349" w14:textId="5B05C39E" w:rsidR="002B3935" w:rsidRPr="002B3935" w:rsidRDefault="002B3935" w:rsidP="00160156">
      <w:pPr>
        <w:jc w:val="left"/>
        <w:rPr>
          <w:lang w:eastAsia="vi-VN"/>
        </w:rPr>
      </w:pPr>
      <w:r>
        <w:rPr>
          <w:lang w:eastAsia="vi-VN"/>
        </w:rPr>
        <w:t xml:space="preserve"> </w:t>
      </w:r>
      <w:r w:rsidR="00160156" w:rsidRPr="00160156">
        <w:rPr>
          <w:lang w:eastAsia="vi-VN"/>
        </w:rPr>
        <w:t>https://github.com/manhdinh/ghichep-graylog/tree/master/graylog-collector</w:t>
      </w:r>
    </w:p>
    <w:p w14:paraId="2E889BE6" w14:textId="61281E42" w:rsidR="00BB1E5B" w:rsidRDefault="00BB1E5B" w:rsidP="00BB1E5B">
      <w:pPr>
        <w:rPr>
          <w:lang w:eastAsia="vi-VN"/>
        </w:rPr>
      </w:pPr>
      <w:r w:rsidRPr="00BB1E5B">
        <w:rPr>
          <w:noProof/>
        </w:rPr>
        <w:drawing>
          <wp:inline distT="0" distB="0" distL="0" distR="0" wp14:anchorId="7994CAB0" wp14:editId="1F7C3F31">
            <wp:extent cx="5732145" cy="2857440"/>
            <wp:effectExtent l="19050" t="19050" r="20955" b="19685"/>
            <wp:docPr id="36" name="Picture 36" descr="C:\Users\manh\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nh\Desktop\Screenshot_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2857440"/>
                    </a:xfrm>
                    <a:prstGeom prst="rect">
                      <a:avLst/>
                    </a:prstGeom>
                    <a:noFill/>
                    <a:ln>
                      <a:solidFill>
                        <a:schemeClr val="tx1"/>
                      </a:solidFill>
                    </a:ln>
                  </pic:spPr>
                </pic:pic>
              </a:graphicData>
            </a:graphic>
          </wp:inline>
        </w:drawing>
      </w:r>
    </w:p>
    <w:p w14:paraId="470809F3" w14:textId="23BFC007" w:rsidR="00E66321" w:rsidRDefault="00E66321" w:rsidP="00BB1E5B">
      <w:pPr>
        <w:rPr>
          <w:lang w:eastAsia="vi-VN"/>
        </w:rPr>
      </w:pPr>
      <w:r>
        <w:rPr>
          <w:lang w:eastAsia="vi-VN"/>
        </w:rPr>
        <w:t>Sau khi launch input mới, ta nhập các thông tin cần thiết vào bảng</w:t>
      </w:r>
    </w:p>
    <w:p w14:paraId="3D81882D" w14:textId="77777777" w:rsidR="00A05DD2" w:rsidRDefault="00A05DD2" w:rsidP="00BB1E5B">
      <w:pPr>
        <w:rPr>
          <w:lang w:eastAsia="vi-VN"/>
        </w:rPr>
      </w:pPr>
    </w:p>
    <w:p w14:paraId="2D51F15A" w14:textId="77777777" w:rsidR="00A05DD2" w:rsidRDefault="00A05DD2" w:rsidP="00BB1E5B">
      <w:pPr>
        <w:rPr>
          <w:lang w:eastAsia="vi-VN"/>
        </w:rPr>
      </w:pPr>
    </w:p>
    <w:p w14:paraId="3BA4DCB7" w14:textId="77777777" w:rsidR="00A05DD2" w:rsidRDefault="00A05DD2" w:rsidP="00BB1E5B">
      <w:pPr>
        <w:rPr>
          <w:lang w:eastAsia="vi-VN"/>
        </w:rPr>
      </w:pPr>
    </w:p>
    <w:p w14:paraId="3EB43C36" w14:textId="77777777" w:rsidR="00A05DD2" w:rsidRDefault="00A05DD2" w:rsidP="00BB1E5B">
      <w:pPr>
        <w:rPr>
          <w:lang w:eastAsia="vi-VN"/>
        </w:rPr>
      </w:pPr>
    </w:p>
    <w:p w14:paraId="2376B464" w14:textId="77777777" w:rsidR="00A05DD2" w:rsidRDefault="00A05DD2" w:rsidP="00BB1E5B">
      <w:pPr>
        <w:rPr>
          <w:lang w:eastAsia="vi-VN"/>
        </w:rPr>
      </w:pPr>
    </w:p>
    <w:p w14:paraId="1BF332D4" w14:textId="77777777" w:rsidR="00A05DD2" w:rsidRDefault="00A05DD2" w:rsidP="00BB1E5B">
      <w:pPr>
        <w:rPr>
          <w:lang w:eastAsia="vi-VN"/>
        </w:rPr>
      </w:pPr>
    </w:p>
    <w:p w14:paraId="5BF1A1F7" w14:textId="77777777" w:rsidR="00A05DD2" w:rsidRDefault="00A05DD2" w:rsidP="00BB1E5B">
      <w:pPr>
        <w:rPr>
          <w:lang w:eastAsia="vi-VN"/>
        </w:rPr>
      </w:pPr>
    </w:p>
    <w:p w14:paraId="5FDF6E59" w14:textId="77777777" w:rsidR="00A05DD2" w:rsidRDefault="00A05DD2" w:rsidP="00BB1E5B">
      <w:pPr>
        <w:rPr>
          <w:lang w:eastAsia="vi-VN"/>
        </w:rPr>
      </w:pPr>
    </w:p>
    <w:p w14:paraId="1A8963A0" w14:textId="4C553C3F" w:rsidR="00E66321" w:rsidRDefault="00E66321" w:rsidP="00BB1E5B">
      <w:pPr>
        <w:rPr>
          <w:lang w:eastAsia="vi-VN"/>
        </w:rPr>
      </w:pPr>
      <w:r w:rsidRPr="00E66321">
        <w:rPr>
          <w:noProof/>
        </w:rPr>
        <w:drawing>
          <wp:inline distT="0" distB="0" distL="0" distR="0" wp14:anchorId="35378F7A" wp14:editId="76A231B4">
            <wp:extent cx="5732145" cy="2812641"/>
            <wp:effectExtent l="19050" t="19050" r="20955" b="26035"/>
            <wp:docPr id="37" name="Picture 37" descr="C:\Users\manh\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nh\Desktop\Screenshot_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2812641"/>
                    </a:xfrm>
                    <a:prstGeom prst="rect">
                      <a:avLst/>
                    </a:prstGeom>
                    <a:noFill/>
                    <a:ln>
                      <a:solidFill>
                        <a:schemeClr val="tx1"/>
                      </a:solidFill>
                    </a:ln>
                  </pic:spPr>
                </pic:pic>
              </a:graphicData>
            </a:graphic>
          </wp:inline>
        </w:drawing>
      </w:r>
    </w:p>
    <w:p w14:paraId="4759CC96" w14:textId="4EDDCB0E" w:rsidR="00E66321" w:rsidRDefault="00E66321" w:rsidP="00BB1E5B">
      <w:pPr>
        <w:rPr>
          <w:lang w:eastAsia="vi-VN"/>
        </w:rPr>
      </w:pPr>
      <w:r w:rsidRPr="00E66321">
        <w:rPr>
          <w:noProof/>
        </w:rPr>
        <w:drawing>
          <wp:inline distT="0" distB="0" distL="0" distR="0" wp14:anchorId="7C9409BF" wp14:editId="1AAEB34F">
            <wp:extent cx="5732145" cy="2806540"/>
            <wp:effectExtent l="19050" t="19050" r="20955" b="13335"/>
            <wp:docPr id="38" name="Picture 38" descr="C:\Users\manh\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h\Desktop\Screenshot_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2806540"/>
                    </a:xfrm>
                    <a:prstGeom prst="rect">
                      <a:avLst/>
                    </a:prstGeom>
                    <a:noFill/>
                    <a:ln>
                      <a:solidFill>
                        <a:schemeClr val="tx1"/>
                      </a:solidFill>
                    </a:ln>
                  </pic:spPr>
                </pic:pic>
              </a:graphicData>
            </a:graphic>
          </wp:inline>
        </w:drawing>
      </w:r>
    </w:p>
    <w:p w14:paraId="3B218BDB" w14:textId="4745D94F" w:rsidR="00E66321" w:rsidRDefault="00E66321" w:rsidP="00BB1E5B">
      <w:pPr>
        <w:rPr>
          <w:lang w:eastAsia="vi-VN"/>
        </w:rPr>
      </w:pPr>
      <w:r>
        <w:rPr>
          <w:lang w:eastAsia="vi-VN"/>
        </w:rPr>
        <w:t>Một số mục cần lưu ý khi nhập thông tin :</w:t>
      </w:r>
    </w:p>
    <w:p w14:paraId="05A9343E" w14:textId="1270BFA0" w:rsidR="00E66321" w:rsidRPr="00DC50EF" w:rsidRDefault="00E66321" w:rsidP="003F4098">
      <w:pPr>
        <w:pStyle w:val="ListParagraph"/>
      </w:pPr>
      <w:r>
        <w:t>Bind IP : Nhập IP</w:t>
      </w:r>
      <w:r w:rsidR="00DC50EF">
        <w:t xml:space="preserve"> của Graylog-Server </w:t>
      </w:r>
      <w:r>
        <w:t xml:space="preserve"> hoặc 0.0.0.0 </w:t>
      </w:r>
      <w:r w:rsidR="00DC50EF">
        <w:t>( Nếu đặt 0.0.0.0 Graylog server sẽ lắng nghe tất cả các bản tin trả về, chỉ đặt nếu đã thiết lập IPTables)</w:t>
      </w:r>
    </w:p>
    <w:p w14:paraId="1CC025A4" w14:textId="74C2B2BB" w:rsidR="00DC50EF" w:rsidRPr="00DC50EF" w:rsidRDefault="00DC50EF" w:rsidP="003F4098">
      <w:pPr>
        <w:pStyle w:val="ListParagraph"/>
      </w:pPr>
      <w:r>
        <w:t>Port : Chú ý đặt trùng với port thiết lập trong file config của m</w:t>
      </w:r>
      <w:r w:rsidRPr="00DC50EF">
        <w:t>áy Collector Client ( mặc định của cả 2 là 12201 )</w:t>
      </w:r>
    </w:p>
    <w:p w14:paraId="6C4FB12F" w14:textId="58AB855D" w:rsidR="00DC50EF" w:rsidRPr="002B3935" w:rsidRDefault="003F4098" w:rsidP="003F4098">
      <w:pPr>
        <w:pStyle w:val="ListParagraph"/>
      </w:pPr>
      <w:r>
        <w:rPr>
          <w:lang w:val="en-US"/>
        </w:rPr>
        <w:lastRenderedPageBreak/>
        <w:t xml:space="preserve">Bạn có thể tìm hiểu thêm về cơ chế đẩy log với TLS để sử dụng TLS với Graylog-Colector để bảo mật </w:t>
      </w:r>
      <w:r w:rsidR="00A05DD2">
        <w:rPr>
          <w:lang w:val="en-US"/>
        </w:rPr>
        <w:t xml:space="preserve">tốt hơn </w:t>
      </w:r>
      <w:r>
        <w:rPr>
          <w:lang w:val="en-US"/>
        </w:rPr>
        <w:t>khi truyền</w:t>
      </w:r>
      <w:r w:rsidR="00A05DD2">
        <w:rPr>
          <w:lang w:val="en-US"/>
        </w:rPr>
        <w:t xml:space="preserve"> các bản tin</w:t>
      </w:r>
      <w:r>
        <w:rPr>
          <w:lang w:val="en-US"/>
        </w:rPr>
        <w:t xml:space="preserve"> log.</w:t>
      </w:r>
    </w:p>
    <w:p w14:paraId="59CD4163" w14:textId="004D069F" w:rsidR="002B3935" w:rsidRDefault="002B3935" w:rsidP="002B3935">
      <w:r>
        <w:t>Sau khi launch xong input, cần có 2 phần của Input cần lưu ý</w:t>
      </w:r>
    </w:p>
    <w:p w14:paraId="3DB26803" w14:textId="5DBF6E2F" w:rsidR="002B3935" w:rsidRDefault="002B3935" w:rsidP="002B3935">
      <w:r w:rsidRPr="002B3935">
        <w:rPr>
          <w:noProof/>
        </w:rPr>
        <w:drawing>
          <wp:inline distT="0" distB="0" distL="0" distR="0" wp14:anchorId="3FDD52E9" wp14:editId="7228DA56">
            <wp:extent cx="5732145" cy="1607427"/>
            <wp:effectExtent l="19050" t="19050" r="20955" b="12065"/>
            <wp:docPr id="41" name="Picture 41" descr="C:\Users\manh\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nh\Desktop\Screenshot_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1607427"/>
                    </a:xfrm>
                    <a:prstGeom prst="rect">
                      <a:avLst/>
                    </a:prstGeom>
                    <a:noFill/>
                    <a:ln>
                      <a:solidFill>
                        <a:schemeClr val="tx1"/>
                      </a:solidFill>
                    </a:ln>
                  </pic:spPr>
                </pic:pic>
              </a:graphicData>
            </a:graphic>
          </wp:inline>
        </w:drawing>
      </w:r>
    </w:p>
    <w:p w14:paraId="244D1526" w14:textId="7D1E533C" w:rsidR="002B3935" w:rsidRDefault="002B3935" w:rsidP="002B3935">
      <w:r w:rsidRPr="002B3935">
        <w:rPr>
          <w:b/>
        </w:rPr>
        <w:t>1</w:t>
      </w:r>
      <w:r>
        <w:t xml:space="preserve"> : Kiểm tra xem các bản tin log đã được đẩy về hay chưa. ( Các bản tin sẽ bắt đầu đẩy về sau khi graylog-collector service khởi động )</w:t>
      </w:r>
    </w:p>
    <w:p w14:paraId="42E1F963" w14:textId="59F0D873" w:rsidR="002B3935" w:rsidRDefault="002B3935" w:rsidP="002B3935">
      <w:r w:rsidRPr="002B3935">
        <w:rPr>
          <w:b/>
        </w:rPr>
        <w:t>2</w:t>
      </w:r>
      <w:r>
        <w:t xml:space="preserve"> : Quả</w:t>
      </w:r>
      <w:r w:rsidR="00B4227A">
        <w:t xml:space="preserve">n lý các extractor được tạo ở phần searching. </w:t>
      </w:r>
    </w:p>
    <w:p w14:paraId="0C3F0967" w14:textId="77777777" w:rsidR="00C94079" w:rsidRDefault="00C94079" w:rsidP="002B3935"/>
    <w:p w14:paraId="695872FB" w14:textId="77777777" w:rsidR="00C94079" w:rsidRDefault="00C94079" w:rsidP="002B3935"/>
    <w:p w14:paraId="013FFABA" w14:textId="77777777" w:rsidR="00C94079" w:rsidRDefault="00C94079" w:rsidP="002B3935"/>
    <w:p w14:paraId="0E82687F" w14:textId="77777777" w:rsidR="00C94079" w:rsidRDefault="00C94079" w:rsidP="002B3935"/>
    <w:p w14:paraId="3BEF8915" w14:textId="77777777" w:rsidR="00C94079" w:rsidRDefault="00C94079" w:rsidP="002B3935"/>
    <w:p w14:paraId="6F6AD1C4" w14:textId="77777777" w:rsidR="00C94079" w:rsidRDefault="00C94079" w:rsidP="002B3935"/>
    <w:p w14:paraId="6FFE3A58" w14:textId="77777777" w:rsidR="00C94079" w:rsidRDefault="00C94079" w:rsidP="002B3935"/>
    <w:p w14:paraId="071142C6" w14:textId="77777777" w:rsidR="00C94079" w:rsidRDefault="00C94079" w:rsidP="002B3935"/>
    <w:p w14:paraId="3C3B62B2" w14:textId="77777777" w:rsidR="00C94079" w:rsidRDefault="00C94079" w:rsidP="002B3935"/>
    <w:p w14:paraId="4D462C6B" w14:textId="77777777" w:rsidR="00C94079" w:rsidRDefault="00C94079" w:rsidP="002B3935"/>
    <w:p w14:paraId="1822D1FA" w14:textId="77777777" w:rsidR="00C94079" w:rsidRDefault="00C94079" w:rsidP="002B3935"/>
    <w:p w14:paraId="6230D345" w14:textId="7939BE83" w:rsidR="00E84172" w:rsidRDefault="00E84172" w:rsidP="00E84172">
      <w:pPr>
        <w:pStyle w:val="Heading3"/>
        <w:rPr>
          <w:lang w:val="en-US"/>
        </w:rPr>
      </w:pPr>
      <w:bookmarkStart w:id="11" w:name="_Toc440263751"/>
      <w:r>
        <w:rPr>
          <w:lang w:val="en-US"/>
        </w:rPr>
        <w:lastRenderedPageBreak/>
        <w:t>Syslog UDP</w:t>
      </w:r>
      <w:bookmarkEnd w:id="11"/>
    </w:p>
    <w:p w14:paraId="0625F522" w14:textId="07FBF462" w:rsidR="00E84172" w:rsidRDefault="00C94079" w:rsidP="00E84172">
      <w:pPr>
        <w:rPr>
          <w:lang w:eastAsia="vi-VN"/>
        </w:rPr>
      </w:pPr>
      <w:r>
        <w:rPr>
          <w:lang w:eastAsia="vi-VN"/>
        </w:rPr>
        <w:t>Nhận những bản tin được đẩy bằng syslog thuần túy.</w:t>
      </w:r>
    </w:p>
    <w:p w14:paraId="0ADE13C7" w14:textId="742E82AF" w:rsidR="00C94079" w:rsidRDefault="00C94079" w:rsidP="00E84172">
      <w:pPr>
        <w:rPr>
          <w:lang w:eastAsia="vi-VN"/>
        </w:rPr>
      </w:pPr>
      <w:r>
        <w:rPr>
          <w:lang w:eastAsia="vi-VN"/>
        </w:rPr>
        <w:t>Các thông số không khác với GELF TCP, Syslog Input hỗ trợ</w:t>
      </w:r>
    </w:p>
    <w:p w14:paraId="2145A5F2" w14:textId="16FA5B83" w:rsidR="00C94079" w:rsidRPr="00E84172" w:rsidRDefault="00C94079" w:rsidP="00E84172">
      <w:pPr>
        <w:rPr>
          <w:lang w:eastAsia="vi-VN"/>
        </w:rPr>
      </w:pPr>
      <w:r w:rsidRPr="00C94079">
        <w:rPr>
          <w:noProof/>
        </w:rPr>
        <w:drawing>
          <wp:inline distT="0" distB="0" distL="0" distR="0" wp14:anchorId="72E331A3" wp14:editId="7BB5E5D5">
            <wp:extent cx="5731715" cy="5046453"/>
            <wp:effectExtent l="19050" t="19050" r="21590" b="20955"/>
            <wp:docPr id="49" name="Picture 49" descr="C:\Users\manh\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nh\Desktop\Screenshot_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345" cy="5047888"/>
                    </a:xfrm>
                    <a:prstGeom prst="rect">
                      <a:avLst/>
                    </a:prstGeom>
                    <a:noFill/>
                    <a:ln>
                      <a:solidFill>
                        <a:schemeClr val="tx1"/>
                      </a:solidFill>
                    </a:ln>
                  </pic:spPr>
                </pic:pic>
              </a:graphicData>
            </a:graphic>
          </wp:inline>
        </w:drawing>
      </w:r>
    </w:p>
    <w:p w14:paraId="07AC9E1B" w14:textId="562793DE" w:rsidR="00B4227A" w:rsidRDefault="00B4227A" w:rsidP="002B3935">
      <w:r>
        <w:t>Ở đây tôi sẽ lấy ví dụ về cách cắt lọc nội dung của bản tin với regex :</w:t>
      </w:r>
    </w:p>
    <w:p w14:paraId="41FE5C4B" w14:textId="1043D23D" w:rsidR="00B4227A" w:rsidRDefault="00B4227A" w:rsidP="002B3935">
      <w:r w:rsidRPr="00B4227A">
        <w:rPr>
          <w:noProof/>
        </w:rPr>
        <w:lastRenderedPageBreak/>
        <w:drawing>
          <wp:inline distT="0" distB="0" distL="0" distR="0" wp14:anchorId="26D0A051" wp14:editId="4520CEF6">
            <wp:extent cx="5732145" cy="3376233"/>
            <wp:effectExtent l="19050" t="19050" r="20955" b="15240"/>
            <wp:docPr id="42" name="Picture 42" descr="C:\Users\manh\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h\Desktop\Screenshot_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376233"/>
                    </a:xfrm>
                    <a:prstGeom prst="rect">
                      <a:avLst/>
                    </a:prstGeom>
                    <a:noFill/>
                    <a:ln>
                      <a:solidFill>
                        <a:schemeClr val="tx1"/>
                      </a:solidFill>
                    </a:ln>
                  </pic:spPr>
                </pic:pic>
              </a:graphicData>
            </a:graphic>
          </wp:inline>
        </w:drawing>
      </w:r>
    </w:p>
    <w:p w14:paraId="13DA1F92" w14:textId="77777777" w:rsidR="00FF2048" w:rsidRDefault="00FF2048" w:rsidP="002B3935"/>
    <w:p w14:paraId="31F9E42E" w14:textId="77777777" w:rsidR="00FF2048" w:rsidRDefault="00FF2048" w:rsidP="002B3935"/>
    <w:p w14:paraId="65B18AD2" w14:textId="6B9EAB6B" w:rsidR="00FF2048" w:rsidRDefault="00FF2048" w:rsidP="002B3935">
      <w:r>
        <w:t>Ví dụ ta muốn lọc thông tin về ip của source, dùng cú pháp sau :</w:t>
      </w:r>
      <w:r w:rsidRPr="00FF2048">
        <w:t xml:space="preserve"> </w:t>
      </w:r>
      <w:r w:rsidRPr="00FF2048">
        <w:rPr>
          <w:b/>
        </w:rPr>
        <w:t>^.*from (.+) port\b</w:t>
      </w:r>
    </w:p>
    <w:p w14:paraId="70A9AB97" w14:textId="52B8E3DD" w:rsidR="00FF2048" w:rsidRDefault="00FF2048" w:rsidP="002B3935">
      <w:r w:rsidRPr="00FF2048">
        <w:rPr>
          <w:noProof/>
        </w:rPr>
        <w:drawing>
          <wp:inline distT="0" distB="0" distL="0" distR="0" wp14:anchorId="52EBF315" wp14:editId="147D507F">
            <wp:extent cx="5732145" cy="2410139"/>
            <wp:effectExtent l="19050" t="19050" r="20955" b="28575"/>
            <wp:docPr id="43" name="Picture 43" descr="C:\Users\manh\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nh\Desktop\Screenshot_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2410139"/>
                    </a:xfrm>
                    <a:prstGeom prst="rect">
                      <a:avLst/>
                    </a:prstGeom>
                    <a:noFill/>
                    <a:ln>
                      <a:solidFill>
                        <a:schemeClr val="tx1"/>
                      </a:solidFill>
                    </a:ln>
                  </pic:spPr>
                </pic:pic>
              </a:graphicData>
            </a:graphic>
          </wp:inline>
        </w:drawing>
      </w:r>
    </w:p>
    <w:p w14:paraId="2DE17404" w14:textId="3FC76910" w:rsidR="00FF2048" w:rsidRDefault="00FF2048" w:rsidP="002B3935">
      <w:r>
        <w:t>Hoặc muốn lọc user nào đan</w:t>
      </w:r>
      <w:r w:rsidR="00236218">
        <w:t>h</w:t>
      </w:r>
      <w:r>
        <w:t xml:space="preserve"> sử dụng để ssh vào hệ thống, dùng cú pháp : </w:t>
      </w:r>
    </w:p>
    <w:p w14:paraId="7DA00159" w14:textId="5926DEC7" w:rsidR="00236218" w:rsidRDefault="00236218" w:rsidP="00236218">
      <w:pPr>
        <w:rPr>
          <w:rStyle w:val="pl-cce"/>
          <w:color w:val="000000" w:themeColor="text1"/>
        </w:rPr>
      </w:pPr>
      <w:r w:rsidRPr="00236218">
        <w:rPr>
          <w:rFonts w:eastAsia="Times New Roman"/>
          <w:b/>
          <w:color w:val="000000" w:themeColor="text1"/>
          <w:sz w:val="20"/>
          <w:szCs w:val="20"/>
        </w:rPr>
        <w:t>^.*</w:t>
      </w:r>
      <w:r w:rsidRPr="00236218">
        <w:rPr>
          <w:rStyle w:val="pl-k"/>
          <w:b/>
          <w:color w:val="000000" w:themeColor="text1"/>
        </w:rPr>
        <w:t>for</w:t>
      </w:r>
      <w:r w:rsidRPr="00236218">
        <w:rPr>
          <w:b/>
          <w:color w:val="000000" w:themeColor="text1"/>
        </w:rPr>
        <w:t>.</w:t>
      </w:r>
      <w:r w:rsidRPr="00236218">
        <w:rPr>
          <w:rStyle w:val="pl-k"/>
          <w:b/>
          <w:color w:val="000000" w:themeColor="text1"/>
        </w:rPr>
        <w:t>*</w:t>
      </w:r>
      <w:r w:rsidRPr="00236218">
        <w:rPr>
          <w:b/>
          <w:color w:val="000000" w:themeColor="text1"/>
        </w:rPr>
        <w:t xml:space="preserve"> (.+) from</w:t>
      </w:r>
      <w:r w:rsidRPr="00236218">
        <w:rPr>
          <w:rStyle w:val="pl-cce"/>
          <w:b/>
          <w:color w:val="000000" w:themeColor="text1"/>
        </w:rPr>
        <w:t>\b</w:t>
      </w:r>
      <w:r>
        <w:rPr>
          <w:rStyle w:val="pl-cce"/>
          <w:color w:val="333333"/>
        </w:rPr>
        <w:tab/>
      </w:r>
      <w:r w:rsidRPr="003615E6">
        <w:rPr>
          <w:rStyle w:val="pl-cce"/>
          <w:color w:val="000000" w:themeColor="text1"/>
        </w:rPr>
        <w:t xml:space="preserve">( Sẽ </w:t>
      </w:r>
      <w:r w:rsidR="003615E6" w:rsidRPr="003615E6">
        <w:rPr>
          <w:rStyle w:val="pl-cce"/>
          <w:color w:val="000000" w:themeColor="text1"/>
        </w:rPr>
        <w:t>chỉ lấy</w:t>
      </w:r>
      <w:r w:rsidRPr="003615E6">
        <w:rPr>
          <w:rStyle w:val="pl-cce"/>
          <w:color w:val="000000" w:themeColor="text1"/>
        </w:rPr>
        <w:t xml:space="preserve"> từ đúng sau for và đứng trước from</w:t>
      </w:r>
      <w:r w:rsidR="003615E6" w:rsidRPr="003615E6">
        <w:rPr>
          <w:rStyle w:val="pl-cce"/>
          <w:color w:val="000000" w:themeColor="text1"/>
        </w:rPr>
        <w:t xml:space="preserve">, bỏ qua các từ còn lại </w:t>
      </w:r>
      <w:r w:rsidR="003615E6">
        <w:rPr>
          <w:rStyle w:val="pl-cce"/>
          <w:color w:val="000000" w:themeColor="text1"/>
        </w:rPr>
        <w:t xml:space="preserve">). Ví dụ khi ssh với user </w:t>
      </w:r>
      <w:r w:rsidR="003615E6" w:rsidRPr="003615E6">
        <w:rPr>
          <w:rStyle w:val="pl-cce"/>
          <w:b/>
          <w:color w:val="000000" w:themeColor="text1"/>
        </w:rPr>
        <w:t>manhdv</w:t>
      </w:r>
      <w:r w:rsidR="003615E6">
        <w:rPr>
          <w:rStyle w:val="pl-cce"/>
          <w:color w:val="000000" w:themeColor="text1"/>
        </w:rPr>
        <w:t xml:space="preserve"> ( user này không tồn tại trong hệ thống )</w:t>
      </w:r>
    </w:p>
    <w:p w14:paraId="12C18298" w14:textId="00C51C5F" w:rsidR="003615E6" w:rsidRDefault="003615E6" w:rsidP="00236218">
      <w:pPr>
        <w:rPr>
          <w:rStyle w:val="pl-cce"/>
          <w:color w:val="000000" w:themeColor="text1"/>
        </w:rPr>
      </w:pPr>
    </w:p>
    <w:p w14:paraId="433D68D6" w14:textId="4B972722" w:rsidR="003615E6" w:rsidRDefault="003615E6" w:rsidP="00236218">
      <w:pPr>
        <w:rPr>
          <w:rStyle w:val="pl-cce"/>
          <w:color w:val="000000" w:themeColor="text1"/>
        </w:rPr>
      </w:pPr>
      <w:r>
        <w:rPr>
          <w:rStyle w:val="pl-cce"/>
          <w:color w:val="000000" w:themeColor="text1"/>
        </w:rPr>
        <w:t xml:space="preserve">Field user_ssh sẽ bỏ qua cụm từ </w:t>
      </w:r>
      <w:r w:rsidRPr="003615E6">
        <w:rPr>
          <w:rStyle w:val="pl-cce"/>
          <w:b/>
          <w:color w:val="000000" w:themeColor="text1"/>
        </w:rPr>
        <w:t>invalid user</w:t>
      </w:r>
      <w:r>
        <w:rPr>
          <w:rStyle w:val="pl-cce"/>
          <w:color w:val="000000" w:themeColor="text1"/>
        </w:rPr>
        <w:t xml:space="preserve">, chỉ lấy từ </w:t>
      </w:r>
      <w:r w:rsidRPr="003615E6">
        <w:rPr>
          <w:rStyle w:val="pl-cce"/>
          <w:b/>
          <w:color w:val="000000" w:themeColor="text1"/>
        </w:rPr>
        <w:t>manhdv</w:t>
      </w:r>
      <w:r>
        <w:rPr>
          <w:rStyle w:val="pl-cce"/>
          <w:b/>
          <w:color w:val="000000" w:themeColor="text1"/>
        </w:rPr>
        <w:t>.</w:t>
      </w:r>
    </w:p>
    <w:p w14:paraId="6EE999E3" w14:textId="77777777" w:rsidR="003615E6" w:rsidRDefault="003615E6" w:rsidP="00236218">
      <w:pPr>
        <w:rPr>
          <w:rStyle w:val="pl-cce"/>
          <w:color w:val="000000" w:themeColor="text1"/>
        </w:rPr>
      </w:pPr>
    </w:p>
    <w:p w14:paraId="1DDB4B3A" w14:textId="6F9A43CB" w:rsidR="003615E6" w:rsidRDefault="003615E6" w:rsidP="00236218">
      <w:pPr>
        <w:rPr>
          <w:color w:val="000000" w:themeColor="text1"/>
          <w:sz w:val="20"/>
          <w:szCs w:val="20"/>
        </w:rPr>
      </w:pPr>
      <w:r w:rsidRPr="003615E6">
        <w:rPr>
          <w:noProof/>
          <w:color w:val="000000" w:themeColor="text1"/>
          <w:sz w:val="20"/>
          <w:szCs w:val="20"/>
        </w:rPr>
        <w:drawing>
          <wp:inline distT="0" distB="0" distL="0" distR="0" wp14:anchorId="1F6FD5E8" wp14:editId="68F8066F">
            <wp:extent cx="5732145" cy="2727424"/>
            <wp:effectExtent l="19050" t="19050" r="20955" b="15875"/>
            <wp:docPr id="35" name="Picture 35" descr="C:\Users\manh\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h\Desktop\Screenshot_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2727424"/>
                    </a:xfrm>
                    <a:prstGeom prst="rect">
                      <a:avLst/>
                    </a:prstGeom>
                    <a:noFill/>
                    <a:ln>
                      <a:solidFill>
                        <a:schemeClr val="tx1"/>
                      </a:solidFill>
                    </a:ln>
                  </pic:spPr>
                </pic:pic>
              </a:graphicData>
            </a:graphic>
          </wp:inline>
        </w:drawing>
      </w:r>
      <w:bookmarkStart w:id="12" w:name="_GoBack"/>
      <w:bookmarkEnd w:id="12"/>
    </w:p>
    <w:p w14:paraId="0E1BC7D7" w14:textId="516E471C" w:rsidR="003615E6" w:rsidRPr="00757DBC" w:rsidRDefault="003615E6" w:rsidP="00236218">
      <w:pPr>
        <w:rPr>
          <w:color w:val="000000" w:themeColor="text1"/>
          <w:szCs w:val="26"/>
        </w:rPr>
      </w:pPr>
      <w:r w:rsidRPr="00757DBC">
        <w:rPr>
          <w:color w:val="000000" w:themeColor="text1"/>
          <w:szCs w:val="26"/>
        </w:rPr>
        <w:t>Hoặc đăng nhập với user root</w:t>
      </w:r>
    </w:p>
    <w:p w14:paraId="5DA7D64B" w14:textId="77777777" w:rsidR="00236218" w:rsidRPr="00236218" w:rsidRDefault="00236218" w:rsidP="0023621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nsolas"/>
          <w:color w:val="333333"/>
          <w:sz w:val="20"/>
          <w:szCs w:val="20"/>
        </w:rPr>
      </w:pPr>
    </w:p>
    <w:p w14:paraId="7FC6B6B4" w14:textId="2B9CCD98" w:rsidR="00FF2048" w:rsidRDefault="00FF2048" w:rsidP="002B3935">
      <w:r w:rsidRPr="00FF2048">
        <w:rPr>
          <w:noProof/>
        </w:rPr>
        <w:drawing>
          <wp:inline distT="0" distB="0" distL="0" distR="0" wp14:anchorId="27545D47" wp14:editId="04C68485">
            <wp:extent cx="5732145" cy="2302133"/>
            <wp:effectExtent l="19050" t="19050" r="20955" b="22225"/>
            <wp:docPr id="44" name="Picture 44" descr="C:\Users\manh\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nh\Desktop\Screenshot_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2302133"/>
                    </a:xfrm>
                    <a:prstGeom prst="rect">
                      <a:avLst/>
                    </a:prstGeom>
                    <a:noFill/>
                    <a:ln>
                      <a:solidFill>
                        <a:schemeClr val="tx1"/>
                      </a:solidFill>
                    </a:ln>
                  </pic:spPr>
                </pic:pic>
              </a:graphicData>
            </a:graphic>
          </wp:inline>
        </w:drawing>
      </w:r>
    </w:p>
    <w:p w14:paraId="5EE99C64" w14:textId="77777777" w:rsidR="00FF2048" w:rsidRDefault="00FF2048" w:rsidP="002B3935"/>
    <w:p w14:paraId="43218996" w14:textId="77777777" w:rsidR="00FF2048" w:rsidRDefault="00FF2048" w:rsidP="002B3935"/>
    <w:p w14:paraId="78A8107D" w14:textId="77777777" w:rsidR="00FF2048" w:rsidRDefault="00FF2048" w:rsidP="002B3935"/>
    <w:p w14:paraId="628D72CF" w14:textId="77777777" w:rsidR="00FF2048" w:rsidRDefault="00FF2048" w:rsidP="002B3935"/>
    <w:p w14:paraId="677A6283" w14:textId="77777777" w:rsidR="00FF2048" w:rsidRDefault="00FF2048" w:rsidP="002B3935"/>
    <w:p w14:paraId="6F0BD413" w14:textId="3A735DFF" w:rsidR="00FF2048" w:rsidRDefault="00FF2048" w:rsidP="002B3935">
      <w:r>
        <w:t>Nhập thông tin cho vùng field và Extractor title</w:t>
      </w:r>
    </w:p>
    <w:p w14:paraId="04F15C6C" w14:textId="2E489011" w:rsidR="00FF2048" w:rsidRDefault="00FF2048" w:rsidP="002B3935">
      <w:r w:rsidRPr="00FF2048">
        <w:rPr>
          <w:noProof/>
        </w:rPr>
        <w:drawing>
          <wp:inline distT="0" distB="0" distL="0" distR="0" wp14:anchorId="47114A6E" wp14:editId="074FF70A">
            <wp:extent cx="5732145" cy="2310046"/>
            <wp:effectExtent l="19050" t="19050" r="20955" b="14605"/>
            <wp:docPr id="45" name="Picture 45" descr="C:\Users\manh\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h\Desktop\Screenshot_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2310046"/>
                    </a:xfrm>
                    <a:prstGeom prst="rect">
                      <a:avLst/>
                    </a:prstGeom>
                    <a:noFill/>
                    <a:ln>
                      <a:solidFill>
                        <a:schemeClr val="tx1"/>
                      </a:solidFill>
                    </a:ln>
                  </pic:spPr>
                </pic:pic>
              </a:graphicData>
            </a:graphic>
          </wp:inline>
        </w:drawing>
      </w:r>
    </w:p>
    <w:p w14:paraId="7536E9F0" w14:textId="311159F7" w:rsidR="00E84172" w:rsidRDefault="00E84172" w:rsidP="002B3935">
      <w:r>
        <w:t xml:space="preserve">Sau khi Create extractor, kiểm tra lại phần Manage Extractors trên Input ( khi tạo Extractor từ bản tin thuộc Input nào thì Extractor sẽ được tạo ra trên Input đó ). </w:t>
      </w:r>
    </w:p>
    <w:p w14:paraId="71DE28E7" w14:textId="72D4157C" w:rsidR="00E84172" w:rsidRDefault="00E84172" w:rsidP="002B3935">
      <w:r>
        <w:t>Regex UserSSH được tạo trên bản tin từ Input Syslog</w:t>
      </w:r>
    </w:p>
    <w:p w14:paraId="7F6A6E2B" w14:textId="0D672FD2" w:rsidR="00E84172" w:rsidRDefault="00E84172" w:rsidP="002B3935">
      <w:r w:rsidRPr="00E84172">
        <w:rPr>
          <w:noProof/>
        </w:rPr>
        <w:drawing>
          <wp:inline distT="0" distB="0" distL="0" distR="0" wp14:anchorId="188D0B1B" wp14:editId="42FFFEC8">
            <wp:extent cx="5732145" cy="2376688"/>
            <wp:effectExtent l="19050" t="19050" r="20955" b="24130"/>
            <wp:docPr id="46" name="Picture 46" descr="C:\Users\manh\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h\Desktop\Screenshot_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2376688"/>
                    </a:xfrm>
                    <a:prstGeom prst="rect">
                      <a:avLst/>
                    </a:prstGeom>
                    <a:noFill/>
                    <a:ln>
                      <a:solidFill>
                        <a:schemeClr val="tx1"/>
                      </a:solidFill>
                    </a:ln>
                  </pic:spPr>
                </pic:pic>
              </a:graphicData>
            </a:graphic>
          </wp:inline>
        </w:drawing>
      </w:r>
    </w:p>
    <w:p w14:paraId="049561ED" w14:textId="77777777" w:rsidR="00E84172" w:rsidRDefault="00E84172" w:rsidP="002B3935"/>
    <w:p w14:paraId="1ABC4112" w14:textId="77777777" w:rsidR="00E84172" w:rsidRDefault="00E84172" w:rsidP="002B3935"/>
    <w:p w14:paraId="431921E3" w14:textId="77777777" w:rsidR="00E84172" w:rsidRDefault="00E84172" w:rsidP="002B3935"/>
    <w:p w14:paraId="3635CCD8" w14:textId="77777777" w:rsidR="00E84172" w:rsidRDefault="00E84172" w:rsidP="002B3935"/>
    <w:p w14:paraId="490049F8" w14:textId="77777777" w:rsidR="00E84172" w:rsidRDefault="00E84172" w:rsidP="002B3935"/>
    <w:p w14:paraId="2B227E38" w14:textId="6F065D29" w:rsidR="00E84172" w:rsidRDefault="00E84172" w:rsidP="002B3935">
      <w:r>
        <w:t>Đã xuất hiện thêm field mới của những bản tin thuộc Input Syslog</w:t>
      </w:r>
    </w:p>
    <w:p w14:paraId="4D4921B8" w14:textId="748CA9B8" w:rsidR="00E84172" w:rsidRDefault="00E84172" w:rsidP="002B3935">
      <w:r w:rsidRPr="00E84172">
        <w:rPr>
          <w:noProof/>
        </w:rPr>
        <w:drawing>
          <wp:inline distT="0" distB="0" distL="0" distR="0" wp14:anchorId="4CFD1758" wp14:editId="37243F19">
            <wp:extent cx="5732145" cy="2675307"/>
            <wp:effectExtent l="19050" t="19050" r="20955" b="10795"/>
            <wp:docPr id="47" name="Picture 47" descr="C:\Users\manh\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nh\Desktop\Screenshot_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2675307"/>
                    </a:xfrm>
                    <a:prstGeom prst="rect">
                      <a:avLst/>
                    </a:prstGeom>
                    <a:noFill/>
                    <a:ln>
                      <a:solidFill>
                        <a:schemeClr val="tx1"/>
                      </a:solidFill>
                    </a:ln>
                  </pic:spPr>
                </pic:pic>
              </a:graphicData>
            </a:graphic>
          </wp:inline>
        </w:drawing>
      </w:r>
    </w:p>
    <w:p w14:paraId="0EAAD4D7" w14:textId="76F79666" w:rsidR="003615E6" w:rsidRDefault="003615E6" w:rsidP="002B3935">
      <w:r>
        <w:t>Việc Extractor sẽ giúp người quản trị dễ dàng biết được user nào đang đăng nhập vào hệ thống khi đã tạo bảng trên Dashboard như đã hướng dẫn ở phần 4 .Dashboard</w:t>
      </w:r>
    </w:p>
    <w:p w14:paraId="4AB40383" w14:textId="717B1713" w:rsidR="003615E6" w:rsidRDefault="003615E6" w:rsidP="002B3935">
      <w:r w:rsidRPr="003615E6">
        <w:rPr>
          <w:noProof/>
        </w:rPr>
        <w:drawing>
          <wp:inline distT="0" distB="0" distL="0" distR="0" wp14:anchorId="7EB01CF2" wp14:editId="6A517ABB">
            <wp:extent cx="5732145" cy="2782942"/>
            <wp:effectExtent l="19050" t="19050" r="20955" b="17780"/>
            <wp:docPr id="39" name="Picture 39" descr="C:\Users\manh\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h\Desktop\Screenshot_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2782942"/>
                    </a:xfrm>
                    <a:prstGeom prst="rect">
                      <a:avLst/>
                    </a:prstGeom>
                    <a:noFill/>
                    <a:ln>
                      <a:solidFill>
                        <a:schemeClr val="tx1"/>
                      </a:solidFill>
                    </a:ln>
                  </pic:spPr>
                </pic:pic>
              </a:graphicData>
            </a:graphic>
          </wp:inline>
        </w:drawing>
      </w:r>
    </w:p>
    <w:p w14:paraId="6D96F910" w14:textId="77777777" w:rsidR="00E84172" w:rsidRPr="00BB1E5B" w:rsidRDefault="00E84172" w:rsidP="002B3935"/>
    <w:sectPr w:rsidR="00E84172" w:rsidRPr="00BB1E5B" w:rsidSect="0047538C">
      <w:headerReference w:type="default" r:id="rId54"/>
      <w:footerReference w:type="default" r:id="rId5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FEF864" w14:textId="77777777" w:rsidR="00F81BDC" w:rsidRDefault="00F81BDC" w:rsidP="00B5547F">
      <w:r>
        <w:separator/>
      </w:r>
    </w:p>
  </w:endnote>
  <w:endnote w:type="continuationSeparator" w:id="0">
    <w:p w14:paraId="2C4A13BD" w14:textId="77777777" w:rsidR="00F81BDC" w:rsidRDefault="00F81BDC" w:rsidP="00B554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33EBD0CD-6096-4B40-876E-F9A375918079}"/>
    <w:embedBold r:id="rId2" w:fontKey="{DE421052-E71D-49E5-AD0C-55AFDC5C4FD4}"/>
    <w:embedItalic r:id="rId3" w:fontKey="{99F1F016-F02F-49A0-91D9-6D04CEF4D4D2}"/>
    <w:embedBoldItalic r:id="rId4" w:fontKey="{11820052-2CC0-4E6F-8ED5-14301685E922}"/>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111FC" w14:textId="77777777" w:rsidR="001F0493" w:rsidRPr="00D5545A" w:rsidRDefault="001F0493" w:rsidP="0054300E">
    <w:pPr>
      <w:pStyle w:val="Footer"/>
      <w:pBdr>
        <w:top w:val="thinThickSmallGap" w:sz="24" w:space="1" w:color="622423"/>
      </w:pBdr>
      <w:tabs>
        <w:tab w:val="clear" w:pos="4680"/>
      </w:tabs>
      <w:jc w:val="center"/>
      <w:rPr>
        <w:rFonts w:eastAsia="Times New Roman"/>
        <w:szCs w:val="26"/>
      </w:rPr>
    </w:pPr>
    <w:r w:rsidRPr="00D5545A">
      <w:rPr>
        <w:rFonts w:eastAsia="Times New Roman"/>
        <w:szCs w:val="26"/>
      </w:rPr>
      <w:fldChar w:fldCharType="begin"/>
    </w:r>
    <w:r w:rsidRPr="00D5545A">
      <w:rPr>
        <w:szCs w:val="26"/>
      </w:rPr>
      <w:instrText xml:space="preserve"> PAGE   \* MERGEFORMAT </w:instrText>
    </w:r>
    <w:r w:rsidRPr="00D5545A">
      <w:rPr>
        <w:rFonts w:eastAsia="Times New Roman"/>
        <w:szCs w:val="26"/>
      </w:rPr>
      <w:fldChar w:fldCharType="separate"/>
    </w:r>
    <w:r w:rsidR="00757DBC" w:rsidRPr="00757DBC">
      <w:rPr>
        <w:rFonts w:eastAsia="Times New Roman"/>
        <w:noProof/>
        <w:szCs w:val="26"/>
      </w:rPr>
      <w:t>29</w:t>
    </w:r>
    <w:r w:rsidRPr="00D5545A">
      <w:rPr>
        <w:rFonts w:eastAsia="Times New Roman"/>
        <w:noProof/>
        <w:szCs w:val="26"/>
      </w:rPr>
      <w:fldChar w:fldCharType="end"/>
    </w:r>
  </w:p>
  <w:p w14:paraId="65CBBBB3" w14:textId="77777777" w:rsidR="001F0493" w:rsidRDefault="001F0493" w:rsidP="00B554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DD2CB1" w14:textId="77777777" w:rsidR="00F81BDC" w:rsidRDefault="00F81BDC" w:rsidP="00B5547F">
      <w:r>
        <w:separator/>
      </w:r>
    </w:p>
  </w:footnote>
  <w:footnote w:type="continuationSeparator" w:id="0">
    <w:p w14:paraId="3A73FFEC" w14:textId="77777777" w:rsidR="00F81BDC" w:rsidRDefault="00F81BDC" w:rsidP="00B5547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7124D" w14:textId="617B0CCD" w:rsidR="001F0493" w:rsidRPr="0054300E" w:rsidRDefault="001F0493" w:rsidP="0054300E">
    <w:pPr>
      <w:pStyle w:val="Header"/>
      <w:pBdr>
        <w:bottom w:val="thickThinSmallGap" w:sz="24" w:space="1" w:color="622423"/>
      </w:pBdr>
      <w:jc w:val="left"/>
      <w:rPr>
        <w:rFonts w:ascii="Cambria" w:eastAsia="Times New Roman" w:hAnsi="Cambria"/>
        <w:sz w:val="32"/>
        <w:szCs w:val="32"/>
      </w:rPr>
    </w:pPr>
    <w:r w:rsidRPr="004A6245">
      <w:rPr>
        <w:rFonts w:ascii="Cambria" w:eastAsia="Times New Roman" w:hAnsi="Cambria"/>
        <w:noProof/>
        <w:sz w:val="32"/>
        <w:szCs w:val="32"/>
      </w:rPr>
      <w:drawing>
        <wp:inline distT="0" distB="0" distL="0" distR="0" wp14:anchorId="51A0A191" wp14:editId="344757B0">
          <wp:extent cx="578531" cy="552450"/>
          <wp:effectExtent l="0" t="0" r="0" b="0"/>
          <wp:docPr id="3" name="Picture 3" descr="C:\Users\LeQuang\Desktop\vn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Quang\Desktop\vnpt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0274" cy="592311"/>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05C75"/>
    <w:multiLevelType w:val="hybridMultilevel"/>
    <w:tmpl w:val="BFDE4A08"/>
    <w:lvl w:ilvl="0" w:tplc="1AFA663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41A86"/>
    <w:multiLevelType w:val="hybridMultilevel"/>
    <w:tmpl w:val="C8CCC886"/>
    <w:lvl w:ilvl="0" w:tplc="70F84996">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07431C"/>
    <w:multiLevelType w:val="hybridMultilevel"/>
    <w:tmpl w:val="2B3E607E"/>
    <w:lvl w:ilvl="0" w:tplc="6F3235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E64346"/>
    <w:multiLevelType w:val="hybridMultilevel"/>
    <w:tmpl w:val="40D451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F3A59DF"/>
    <w:multiLevelType w:val="hybridMultilevel"/>
    <w:tmpl w:val="3B28F9F4"/>
    <w:lvl w:ilvl="0" w:tplc="8F5412E0">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4839F8"/>
    <w:multiLevelType w:val="hybridMultilevel"/>
    <w:tmpl w:val="2168EF8C"/>
    <w:lvl w:ilvl="0" w:tplc="31D880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953166"/>
    <w:multiLevelType w:val="hybridMultilevel"/>
    <w:tmpl w:val="CA7C7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91376F"/>
    <w:multiLevelType w:val="hybridMultilevel"/>
    <w:tmpl w:val="ACA84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55BBE"/>
    <w:multiLevelType w:val="hybridMultilevel"/>
    <w:tmpl w:val="AE101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88478AE"/>
    <w:multiLevelType w:val="hybridMultilevel"/>
    <w:tmpl w:val="20002BCE"/>
    <w:lvl w:ilvl="0" w:tplc="C70E1E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0A41D8"/>
    <w:multiLevelType w:val="hybridMultilevel"/>
    <w:tmpl w:val="6CDA4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BD5FEC"/>
    <w:multiLevelType w:val="multilevel"/>
    <w:tmpl w:val="E61A3A18"/>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isLgl/>
      <w:lvlText w:val="%1.%2.%3.%4."/>
      <w:lvlJc w:val="left"/>
      <w:pPr>
        <w:ind w:left="1080" w:hanging="1080"/>
      </w:pPr>
      <w:rPr>
        <w:rFonts w:hint="default"/>
      </w:rPr>
    </w:lvl>
    <w:lvl w:ilvl="4">
      <w:start w:val="1"/>
      <w:numFmt w:val="decimal"/>
      <w:pStyle w:val="Heading5"/>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nsid w:val="3F107BA9"/>
    <w:multiLevelType w:val="hybridMultilevel"/>
    <w:tmpl w:val="8F82F6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40415C7"/>
    <w:multiLevelType w:val="hybridMultilevel"/>
    <w:tmpl w:val="344CC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2F4F2C"/>
    <w:multiLevelType w:val="hybridMultilevel"/>
    <w:tmpl w:val="401E4D3A"/>
    <w:lvl w:ilvl="0" w:tplc="31D880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643EDD"/>
    <w:multiLevelType w:val="hybridMultilevel"/>
    <w:tmpl w:val="D4123960"/>
    <w:lvl w:ilvl="0" w:tplc="31D880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6F76B0"/>
    <w:multiLevelType w:val="hybridMultilevel"/>
    <w:tmpl w:val="2FB0E48C"/>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nsid w:val="56EA24DF"/>
    <w:multiLevelType w:val="hybridMultilevel"/>
    <w:tmpl w:val="87D44D58"/>
    <w:lvl w:ilvl="0" w:tplc="384AB626">
      <w:start w:val="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6F25600"/>
    <w:multiLevelType w:val="hybridMultilevel"/>
    <w:tmpl w:val="11345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0E1A4B"/>
    <w:multiLevelType w:val="hybridMultilevel"/>
    <w:tmpl w:val="E0D04B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C85B82"/>
    <w:multiLevelType w:val="hybridMultilevel"/>
    <w:tmpl w:val="9C026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215"/>
    <w:multiLevelType w:val="hybridMultilevel"/>
    <w:tmpl w:val="1C7E5E60"/>
    <w:lvl w:ilvl="0" w:tplc="E2BA7B0A">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BE02BF3"/>
    <w:multiLevelType w:val="hybridMultilevel"/>
    <w:tmpl w:val="972A9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DA7260"/>
    <w:multiLevelType w:val="hybridMultilevel"/>
    <w:tmpl w:val="3CF4E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146581C"/>
    <w:multiLevelType w:val="hybridMultilevel"/>
    <w:tmpl w:val="E7CC4408"/>
    <w:lvl w:ilvl="0" w:tplc="7790377C">
      <w:start w:val="1"/>
      <w:numFmt w:val="bullet"/>
      <w:pStyle w:val="Listgac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7925B57"/>
    <w:multiLevelType w:val="hybridMultilevel"/>
    <w:tmpl w:val="D098D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82856C1"/>
    <w:multiLevelType w:val="hybridMultilevel"/>
    <w:tmpl w:val="FBAC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A8F1EF3"/>
    <w:multiLevelType w:val="hybridMultilevel"/>
    <w:tmpl w:val="89D4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993117"/>
    <w:multiLevelType w:val="hybridMultilevel"/>
    <w:tmpl w:val="208CFB34"/>
    <w:lvl w:ilvl="0" w:tplc="371486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E98597B"/>
    <w:multiLevelType w:val="hybridMultilevel"/>
    <w:tmpl w:val="A91E5D18"/>
    <w:lvl w:ilvl="0" w:tplc="4176DE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1"/>
  </w:num>
  <w:num w:numId="3">
    <w:abstractNumId w:val="24"/>
  </w:num>
  <w:num w:numId="4">
    <w:abstractNumId w:val="11"/>
  </w:num>
  <w:num w:numId="5">
    <w:abstractNumId w:val="28"/>
  </w:num>
  <w:num w:numId="6">
    <w:abstractNumId w:val="19"/>
  </w:num>
  <w:num w:numId="7">
    <w:abstractNumId w:val="29"/>
  </w:num>
  <w:num w:numId="8">
    <w:abstractNumId w:val="17"/>
  </w:num>
  <w:num w:numId="9">
    <w:abstractNumId w:val="14"/>
  </w:num>
  <w:num w:numId="10">
    <w:abstractNumId w:val="5"/>
  </w:num>
  <w:num w:numId="11">
    <w:abstractNumId w:val="15"/>
  </w:num>
  <w:num w:numId="12">
    <w:abstractNumId w:val="26"/>
  </w:num>
  <w:num w:numId="13">
    <w:abstractNumId w:val="6"/>
  </w:num>
  <w:num w:numId="14">
    <w:abstractNumId w:val="13"/>
  </w:num>
  <w:num w:numId="15">
    <w:abstractNumId w:val="22"/>
  </w:num>
  <w:num w:numId="16">
    <w:abstractNumId w:val="7"/>
  </w:num>
  <w:num w:numId="17">
    <w:abstractNumId w:val="18"/>
  </w:num>
  <w:num w:numId="18">
    <w:abstractNumId w:val="10"/>
  </w:num>
  <w:num w:numId="19">
    <w:abstractNumId w:val="25"/>
  </w:num>
  <w:num w:numId="20">
    <w:abstractNumId w:val="20"/>
  </w:num>
  <w:num w:numId="21">
    <w:abstractNumId w:val="9"/>
  </w:num>
  <w:num w:numId="22">
    <w:abstractNumId w:val="0"/>
  </w:num>
  <w:num w:numId="23">
    <w:abstractNumId w:val="21"/>
  </w:num>
  <w:num w:numId="24">
    <w:abstractNumId w:val="4"/>
  </w:num>
  <w:num w:numId="25">
    <w:abstractNumId w:val="2"/>
  </w:num>
  <w:num w:numId="26">
    <w:abstractNumId w:val="27"/>
  </w:num>
  <w:num w:numId="27">
    <w:abstractNumId w:val="16"/>
  </w:num>
  <w:num w:numId="28">
    <w:abstractNumId w:val="12"/>
  </w:num>
  <w:num w:numId="29">
    <w:abstractNumId w:val="8"/>
  </w:num>
  <w:num w:numId="30">
    <w:abstractNumId w:val="23"/>
  </w:num>
  <w:num w:numId="31">
    <w:abstractNumId w:val="3"/>
  </w:num>
  <w:num w:numId="32">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alignBordersAndEdges/>
  <w:bordersDoNotSurroundHeader/>
  <w:bordersDoNotSurroundFooter/>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761"/>
    <w:rsid w:val="00015BC5"/>
    <w:rsid w:val="000265F2"/>
    <w:rsid w:val="00041AF2"/>
    <w:rsid w:val="00072D29"/>
    <w:rsid w:val="000855FE"/>
    <w:rsid w:val="0008629F"/>
    <w:rsid w:val="00086EAF"/>
    <w:rsid w:val="00090553"/>
    <w:rsid w:val="0009733F"/>
    <w:rsid w:val="000B12A3"/>
    <w:rsid w:val="000B3823"/>
    <w:rsid w:val="000C2929"/>
    <w:rsid w:val="000C60CB"/>
    <w:rsid w:val="000D266A"/>
    <w:rsid w:val="000E13AF"/>
    <w:rsid w:val="000E7BF9"/>
    <w:rsid w:val="000E7EBB"/>
    <w:rsid w:val="000F4881"/>
    <w:rsid w:val="000F62DE"/>
    <w:rsid w:val="000F70B7"/>
    <w:rsid w:val="00100BF9"/>
    <w:rsid w:val="001078BA"/>
    <w:rsid w:val="00115ADC"/>
    <w:rsid w:val="00115BA4"/>
    <w:rsid w:val="00124EFE"/>
    <w:rsid w:val="0013145A"/>
    <w:rsid w:val="00137E9C"/>
    <w:rsid w:val="00145F95"/>
    <w:rsid w:val="00152C5F"/>
    <w:rsid w:val="00160156"/>
    <w:rsid w:val="00184BF1"/>
    <w:rsid w:val="0018722A"/>
    <w:rsid w:val="00190A3F"/>
    <w:rsid w:val="001928A6"/>
    <w:rsid w:val="001939FF"/>
    <w:rsid w:val="00193A53"/>
    <w:rsid w:val="001A00AD"/>
    <w:rsid w:val="001B3041"/>
    <w:rsid w:val="001C32B9"/>
    <w:rsid w:val="001C5A92"/>
    <w:rsid w:val="001D79FB"/>
    <w:rsid w:val="001E193E"/>
    <w:rsid w:val="001F0493"/>
    <w:rsid w:val="00202225"/>
    <w:rsid w:val="00203057"/>
    <w:rsid w:val="00206D13"/>
    <w:rsid w:val="00206D80"/>
    <w:rsid w:val="00235508"/>
    <w:rsid w:val="00236218"/>
    <w:rsid w:val="00240648"/>
    <w:rsid w:val="0026639E"/>
    <w:rsid w:val="00270B8B"/>
    <w:rsid w:val="00270D99"/>
    <w:rsid w:val="00272FF9"/>
    <w:rsid w:val="00273BA7"/>
    <w:rsid w:val="00287DBA"/>
    <w:rsid w:val="002918E8"/>
    <w:rsid w:val="0029549D"/>
    <w:rsid w:val="00295AD3"/>
    <w:rsid w:val="002A4E57"/>
    <w:rsid w:val="002B0287"/>
    <w:rsid w:val="002B1911"/>
    <w:rsid w:val="002B3935"/>
    <w:rsid w:val="002B4A21"/>
    <w:rsid w:val="002B5F0E"/>
    <w:rsid w:val="002D469A"/>
    <w:rsid w:val="002D6D83"/>
    <w:rsid w:val="002E1DD5"/>
    <w:rsid w:val="002E3112"/>
    <w:rsid w:val="002E36F0"/>
    <w:rsid w:val="002E7B5F"/>
    <w:rsid w:val="00301152"/>
    <w:rsid w:val="00303587"/>
    <w:rsid w:val="0032421F"/>
    <w:rsid w:val="00324E98"/>
    <w:rsid w:val="00332C99"/>
    <w:rsid w:val="00342098"/>
    <w:rsid w:val="00342933"/>
    <w:rsid w:val="00355282"/>
    <w:rsid w:val="003565DF"/>
    <w:rsid w:val="00356CCC"/>
    <w:rsid w:val="003615E6"/>
    <w:rsid w:val="00377F97"/>
    <w:rsid w:val="0038064E"/>
    <w:rsid w:val="003833E8"/>
    <w:rsid w:val="00384B4E"/>
    <w:rsid w:val="003B0174"/>
    <w:rsid w:val="003B05C3"/>
    <w:rsid w:val="003B1D1D"/>
    <w:rsid w:val="003C51A4"/>
    <w:rsid w:val="003C5D08"/>
    <w:rsid w:val="003E42C8"/>
    <w:rsid w:val="003F4098"/>
    <w:rsid w:val="003F474D"/>
    <w:rsid w:val="00410607"/>
    <w:rsid w:val="004125CD"/>
    <w:rsid w:val="00414B52"/>
    <w:rsid w:val="0042087B"/>
    <w:rsid w:val="00432DD4"/>
    <w:rsid w:val="00440264"/>
    <w:rsid w:val="00452974"/>
    <w:rsid w:val="00454E61"/>
    <w:rsid w:val="004563CC"/>
    <w:rsid w:val="00464040"/>
    <w:rsid w:val="00472891"/>
    <w:rsid w:val="00473997"/>
    <w:rsid w:val="0047538C"/>
    <w:rsid w:val="00475533"/>
    <w:rsid w:val="00480DE5"/>
    <w:rsid w:val="00491393"/>
    <w:rsid w:val="00492BB5"/>
    <w:rsid w:val="004952BD"/>
    <w:rsid w:val="004A010B"/>
    <w:rsid w:val="004A311A"/>
    <w:rsid w:val="004A3DD2"/>
    <w:rsid w:val="004A6245"/>
    <w:rsid w:val="004A79D6"/>
    <w:rsid w:val="004B3155"/>
    <w:rsid w:val="004B317F"/>
    <w:rsid w:val="004B47E1"/>
    <w:rsid w:val="004C1452"/>
    <w:rsid w:val="004C3B44"/>
    <w:rsid w:val="004E26D2"/>
    <w:rsid w:val="004E2FED"/>
    <w:rsid w:val="004E374E"/>
    <w:rsid w:val="0050527B"/>
    <w:rsid w:val="00507B72"/>
    <w:rsid w:val="0051343B"/>
    <w:rsid w:val="005171B1"/>
    <w:rsid w:val="00517BFE"/>
    <w:rsid w:val="0052073F"/>
    <w:rsid w:val="00523E23"/>
    <w:rsid w:val="00537CB0"/>
    <w:rsid w:val="0054300E"/>
    <w:rsid w:val="005468F8"/>
    <w:rsid w:val="00546ACB"/>
    <w:rsid w:val="00552CF0"/>
    <w:rsid w:val="00553DBE"/>
    <w:rsid w:val="005665DC"/>
    <w:rsid w:val="00570F4D"/>
    <w:rsid w:val="0058188C"/>
    <w:rsid w:val="005831EA"/>
    <w:rsid w:val="005842E5"/>
    <w:rsid w:val="00585840"/>
    <w:rsid w:val="0058628A"/>
    <w:rsid w:val="0059529B"/>
    <w:rsid w:val="00595E9B"/>
    <w:rsid w:val="00595F6E"/>
    <w:rsid w:val="00596488"/>
    <w:rsid w:val="005A300B"/>
    <w:rsid w:val="005A35E2"/>
    <w:rsid w:val="005A66AC"/>
    <w:rsid w:val="005B711C"/>
    <w:rsid w:val="005B71F8"/>
    <w:rsid w:val="005B78D3"/>
    <w:rsid w:val="005C47A8"/>
    <w:rsid w:val="005E24ED"/>
    <w:rsid w:val="005F03F9"/>
    <w:rsid w:val="005F23AA"/>
    <w:rsid w:val="005F62E5"/>
    <w:rsid w:val="00602C6B"/>
    <w:rsid w:val="00603234"/>
    <w:rsid w:val="00610B86"/>
    <w:rsid w:val="00613C64"/>
    <w:rsid w:val="00630297"/>
    <w:rsid w:val="00645C9E"/>
    <w:rsid w:val="00651E82"/>
    <w:rsid w:val="00662FC5"/>
    <w:rsid w:val="00667383"/>
    <w:rsid w:val="006763E0"/>
    <w:rsid w:val="0067651C"/>
    <w:rsid w:val="00687770"/>
    <w:rsid w:val="00690BDA"/>
    <w:rsid w:val="006A4FF9"/>
    <w:rsid w:val="006B215B"/>
    <w:rsid w:val="006B6655"/>
    <w:rsid w:val="006B7D30"/>
    <w:rsid w:val="006C0574"/>
    <w:rsid w:val="006C1905"/>
    <w:rsid w:val="006C349C"/>
    <w:rsid w:val="006C36A4"/>
    <w:rsid w:val="006D16DF"/>
    <w:rsid w:val="006D6ED6"/>
    <w:rsid w:val="006D7688"/>
    <w:rsid w:val="006D7F45"/>
    <w:rsid w:val="00711B2F"/>
    <w:rsid w:val="00713D2A"/>
    <w:rsid w:val="0071667B"/>
    <w:rsid w:val="00721D19"/>
    <w:rsid w:val="00724F9B"/>
    <w:rsid w:val="007367AD"/>
    <w:rsid w:val="00736D0A"/>
    <w:rsid w:val="00737C7E"/>
    <w:rsid w:val="00744216"/>
    <w:rsid w:val="00750674"/>
    <w:rsid w:val="00757DBC"/>
    <w:rsid w:val="00761985"/>
    <w:rsid w:val="00764EF0"/>
    <w:rsid w:val="00770071"/>
    <w:rsid w:val="0077244A"/>
    <w:rsid w:val="00792024"/>
    <w:rsid w:val="00792E0F"/>
    <w:rsid w:val="007938F2"/>
    <w:rsid w:val="007A0EF8"/>
    <w:rsid w:val="007B15BE"/>
    <w:rsid w:val="007B18C9"/>
    <w:rsid w:val="007B41DB"/>
    <w:rsid w:val="007B5846"/>
    <w:rsid w:val="007B64A7"/>
    <w:rsid w:val="007C08E9"/>
    <w:rsid w:val="007C40D1"/>
    <w:rsid w:val="007D5DC7"/>
    <w:rsid w:val="007E1DC6"/>
    <w:rsid w:val="007E66B5"/>
    <w:rsid w:val="007E7CBD"/>
    <w:rsid w:val="007F151A"/>
    <w:rsid w:val="007F5E90"/>
    <w:rsid w:val="007F7821"/>
    <w:rsid w:val="00800978"/>
    <w:rsid w:val="0081092E"/>
    <w:rsid w:val="0081128F"/>
    <w:rsid w:val="008132DD"/>
    <w:rsid w:val="00814D81"/>
    <w:rsid w:val="00832206"/>
    <w:rsid w:val="00832344"/>
    <w:rsid w:val="008438D3"/>
    <w:rsid w:val="00850178"/>
    <w:rsid w:val="00861571"/>
    <w:rsid w:val="008617B5"/>
    <w:rsid w:val="00870AEC"/>
    <w:rsid w:val="008809D2"/>
    <w:rsid w:val="00880AC8"/>
    <w:rsid w:val="008A27F9"/>
    <w:rsid w:val="008A311D"/>
    <w:rsid w:val="008B1A94"/>
    <w:rsid w:val="008B2100"/>
    <w:rsid w:val="008C46B9"/>
    <w:rsid w:val="008C57A1"/>
    <w:rsid w:val="008C7BE1"/>
    <w:rsid w:val="008E53DA"/>
    <w:rsid w:val="008E5786"/>
    <w:rsid w:val="008E5A1C"/>
    <w:rsid w:val="008F0EDF"/>
    <w:rsid w:val="00902DBD"/>
    <w:rsid w:val="00911672"/>
    <w:rsid w:val="009159D2"/>
    <w:rsid w:val="00925882"/>
    <w:rsid w:val="00930537"/>
    <w:rsid w:val="00934CB7"/>
    <w:rsid w:val="0093652C"/>
    <w:rsid w:val="00940BB3"/>
    <w:rsid w:val="00950080"/>
    <w:rsid w:val="00955F0C"/>
    <w:rsid w:val="00992A9B"/>
    <w:rsid w:val="00993A42"/>
    <w:rsid w:val="009A082E"/>
    <w:rsid w:val="009A4393"/>
    <w:rsid w:val="009B1E20"/>
    <w:rsid w:val="009B4017"/>
    <w:rsid w:val="009D0FCC"/>
    <w:rsid w:val="009E540E"/>
    <w:rsid w:val="009E7C51"/>
    <w:rsid w:val="009F1E6E"/>
    <w:rsid w:val="009F6A3D"/>
    <w:rsid w:val="00A0441C"/>
    <w:rsid w:val="00A05DD2"/>
    <w:rsid w:val="00A13CF4"/>
    <w:rsid w:val="00A23D51"/>
    <w:rsid w:val="00A3158D"/>
    <w:rsid w:val="00A3571A"/>
    <w:rsid w:val="00A46AB4"/>
    <w:rsid w:val="00A47D8D"/>
    <w:rsid w:val="00A71DD7"/>
    <w:rsid w:val="00A77170"/>
    <w:rsid w:val="00A81B18"/>
    <w:rsid w:val="00A95F6C"/>
    <w:rsid w:val="00AB08A6"/>
    <w:rsid w:val="00AB5253"/>
    <w:rsid w:val="00AC05ED"/>
    <w:rsid w:val="00AC297A"/>
    <w:rsid w:val="00AC4AA2"/>
    <w:rsid w:val="00AC6B3E"/>
    <w:rsid w:val="00AD1B9A"/>
    <w:rsid w:val="00AE0550"/>
    <w:rsid w:val="00AE0980"/>
    <w:rsid w:val="00AF3FF6"/>
    <w:rsid w:val="00AF4782"/>
    <w:rsid w:val="00B01489"/>
    <w:rsid w:val="00B03207"/>
    <w:rsid w:val="00B04E39"/>
    <w:rsid w:val="00B07DF0"/>
    <w:rsid w:val="00B4227A"/>
    <w:rsid w:val="00B442EB"/>
    <w:rsid w:val="00B5547F"/>
    <w:rsid w:val="00B57CC6"/>
    <w:rsid w:val="00B600AC"/>
    <w:rsid w:val="00B60477"/>
    <w:rsid w:val="00B61253"/>
    <w:rsid w:val="00B62CB9"/>
    <w:rsid w:val="00B62F2F"/>
    <w:rsid w:val="00B63E58"/>
    <w:rsid w:val="00B643C5"/>
    <w:rsid w:val="00B65B7C"/>
    <w:rsid w:val="00B805EB"/>
    <w:rsid w:val="00B85D29"/>
    <w:rsid w:val="00B85E81"/>
    <w:rsid w:val="00B93390"/>
    <w:rsid w:val="00B951AB"/>
    <w:rsid w:val="00B967B8"/>
    <w:rsid w:val="00BB0621"/>
    <w:rsid w:val="00BB1ABD"/>
    <w:rsid w:val="00BB1E5B"/>
    <w:rsid w:val="00BC098E"/>
    <w:rsid w:val="00BC474B"/>
    <w:rsid w:val="00BE14BE"/>
    <w:rsid w:val="00BF0001"/>
    <w:rsid w:val="00C2068B"/>
    <w:rsid w:val="00C228B3"/>
    <w:rsid w:val="00C22BEF"/>
    <w:rsid w:val="00C26718"/>
    <w:rsid w:val="00C3025E"/>
    <w:rsid w:val="00C319F8"/>
    <w:rsid w:val="00C33265"/>
    <w:rsid w:val="00C366B5"/>
    <w:rsid w:val="00C3676E"/>
    <w:rsid w:val="00C50438"/>
    <w:rsid w:val="00C55A13"/>
    <w:rsid w:val="00C569C1"/>
    <w:rsid w:val="00C6625F"/>
    <w:rsid w:val="00C7320B"/>
    <w:rsid w:val="00C7675A"/>
    <w:rsid w:val="00C81087"/>
    <w:rsid w:val="00C84500"/>
    <w:rsid w:val="00C8676F"/>
    <w:rsid w:val="00C94079"/>
    <w:rsid w:val="00C97C90"/>
    <w:rsid w:val="00C97EA7"/>
    <w:rsid w:val="00CA201B"/>
    <w:rsid w:val="00CA7607"/>
    <w:rsid w:val="00CB413A"/>
    <w:rsid w:val="00CB7D62"/>
    <w:rsid w:val="00CE66C9"/>
    <w:rsid w:val="00CF09AB"/>
    <w:rsid w:val="00CF5057"/>
    <w:rsid w:val="00CF7662"/>
    <w:rsid w:val="00D0423C"/>
    <w:rsid w:val="00D0782C"/>
    <w:rsid w:val="00D214D8"/>
    <w:rsid w:val="00D23B8A"/>
    <w:rsid w:val="00D24CB4"/>
    <w:rsid w:val="00D42270"/>
    <w:rsid w:val="00D46850"/>
    <w:rsid w:val="00D50646"/>
    <w:rsid w:val="00D5116B"/>
    <w:rsid w:val="00D5257E"/>
    <w:rsid w:val="00D54CB5"/>
    <w:rsid w:val="00D5545A"/>
    <w:rsid w:val="00D701C8"/>
    <w:rsid w:val="00D70CE9"/>
    <w:rsid w:val="00D724E9"/>
    <w:rsid w:val="00D730C2"/>
    <w:rsid w:val="00D751B8"/>
    <w:rsid w:val="00D871C0"/>
    <w:rsid w:val="00D9565B"/>
    <w:rsid w:val="00DA0591"/>
    <w:rsid w:val="00DA3408"/>
    <w:rsid w:val="00DA6DA8"/>
    <w:rsid w:val="00DC50EF"/>
    <w:rsid w:val="00DC50F7"/>
    <w:rsid w:val="00DD6371"/>
    <w:rsid w:val="00DE064B"/>
    <w:rsid w:val="00DE3EC7"/>
    <w:rsid w:val="00DE6B2B"/>
    <w:rsid w:val="00DF05CA"/>
    <w:rsid w:val="00DF0C63"/>
    <w:rsid w:val="00DF3842"/>
    <w:rsid w:val="00DF4431"/>
    <w:rsid w:val="00DF7718"/>
    <w:rsid w:val="00E06EE0"/>
    <w:rsid w:val="00E156EB"/>
    <w:rsid w:val="00E2399A"/>
    <w:rsid w:val="00E43BDE"/>
    <w:rsid w:val="00E44D9B"/>
    <w:rsid w:val="00E514E1"/>
    <w:rsid w:val="00E51E9C"/>
    <w:rsid w:val="00E57616"/>
    <w:rsid w:val="00E6092C"/>
    <w:rsid w:val="00E652D1"/>
    <w:rsid w:val="00E66321"/>
    <w:rsid w:val="00E74256"/>
    <w:rsid w:val="00E74A38"/>
    <w:rsid w:val="00E84172"/>
    <w:rsid w:val="00EA085F"/>
    <w:rsid w:val="00EA18C8"/>
    <w:rsid w:val="00EA5B78"/>
    <w:rsid w:val="00EB6FD5"/>
    <w:rsid w:val="00EC55F8"/>
    <w:rsid w:val="00ED11F1"/>
    <w:rsid w:val="00ED415B"/>
    <w:rsid w:val="00ED55B1"/>
    <w:rsid w:val="00ED7111"/>
    <w:rsid w:val="00EE1498"/>
    <w:rsid w:val="00EE5BFB"/>
    <w:rsid w:val="00EE6C83"/>
    <w:rsid w:val="00EE7BBB"/>
    <w:rsid w:val="00EF0772"/>
    <w:rsid w:val="00EF40EE"/>
    <w:rsid w:val="00EF63ED"/>
    <w:rsid w:val="00F04A27"/>
    <w:rsid w:val="00F13E0A"/>
    <w:rsid w:val="00F15971"/>
    <w:rsid w:val="00F3315F"/>
    <w:rsid w:val="00F423C6"/>
    <w:rsid w:val="00F530C3"/>
    <w:rsid w:val="00F54FAD"/>
    <w:rsid w:val="00F6239D"/>
    <w:rsid w:val="00F668BC"/>
    <w:rsid w:val="00F675D1"/>
    <w:rsid w:val="00F76362"/>
    <w:rsid w:val="00F81BDC"/>
    <w:rsid w:val="00F91B44"/>
    <w:rsid w:val="00F968CF"/>
    <w:rsid w:val="00FA276A"/>
    <w:rsid w:val="00FA41A1"/>
    <w:rsid w:val="00FB1647"/>
    <w:rsid w:val="00FB3329"/>
    <w:rsid w:val="00FB3A85"/>
    <w:rsid w:val="00FB6BF7"/>
    <w:rsid w:val="00FD55BE"/>
    <w:rsid w:val="00FD5D5B"/>
    <w:rsid w:val="00FF0761"/>
    <w:rsid w:val="00FF2048"/>
    <w:rsid w:val="00FF2CF8"/>
    <w:rsid w:val="00FF7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5859EB"/>
  <w15:docId w15:val="{42CB8F89-3647-4075-AA0E-EE49E28FA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2974"/>
    <w:pPr>
      <w:spacing w:before="240" w:after="200" w:line="276" w:lineRule="auto"/>
      <w:jc w:val="both"/>
    </w:pPr>
    <w:rPr>
      <w:rFonts w:ascii="Times New Roman" w:hAnsi="Times New Roman"/>
      <w:sz w:val="26"/>
      <w:szCs w:val="22"/>
    </w:rPr>
  </w:style>
  <w:style w:type="paragraph" w:styleId="Heading1">
    <w:name w:val="heading 1"/>
    <w:basedOn w:val="Normal"/>
    <w:next w:val="Normal"/>
    <w:link w:val="Heading1Char"/>
    <w:autoRedefine/>
    <w:uiPriority w:val="9"/>
    <w:qFormat/>
    <w:rsid w:val="00AC6B3E"/>
    <w:pPr>
      <w:keepNext/>
      <w:keepLines/>
      <w:numPr>
        <w:numId w:val="4"/>
      </w:numPr>
      <w:spacing w:before="480" w:after="0"/>
      <w:jc w:val="left"/>
      <w:outlineLvl w:val="0"/>
    </w:pPr>
    <w:rPr>
      <w:rFonts w:eastAsia="Times New Roman"/>
      <w:b/>
      <w:bCs/>
      <w:sz w:val="28"/>
      <w:szCs w:val="28"/>
    </w:rPr>
  </w:style>
  <w:style w:type="paragraph" w:styleId="Heading2">
    <w:name w:val="heading 2"/>
    <w:basedOn w:val="Normal"/>
    <w:next w:val="Normal"/>
    <w:link w:val="Heading2Char"/>
    <w:autoRedefine/>
    <w:uiPriority w:val="9"/>
    <w:unhideWhenUsed/>
    <w:qFormat/>
    <w:rsid w:val="00ED55B1"/>
    <w:pPr>
      <w:keepNext/>
      <w:keepLines/>
      <w:numPr>
        <w:ilvl w:val="1"/>
        <w:numId w:val="4"/>
      </w:numPr>
      <w:spacing w:before="200" w:after="0"/>
      <w:outlineLvl w:val="1"/>
    </w:pPr>
    <w:rPr>
      <w:rFonts w:eastAsia="Times New Roman"/>
      <w:b/>
      <w:bCs/>
      <w:color w:val="000000"/>
      <w:sz w:val="28"/>
      <w:szCs w:val="26"/>
      <w:lang w:eastAsia="vi-VN"/>
    </w:rPr>
  </w:style>
  <w:style w:type="paragraph" w:styleId="Heading3">
    <w:name w:val="heading 3"/>
    <w:basedOn w:val="Normal"/>
    <w:next w:val="Normal"/>
    <w:link w:val="Heading3Char"/>
    <w:autoRedefine/>
    <w:uiPriority w:val="9"/>
    <w:unhideWhenUsed/>
    <w:qFormat/>
    <w:rsid w:val="00ED55B1"/>
    <w:pPr>
      <w:keepNext/>
      <w:keepLines/>
      <w:numPr>
        <w:ilvl w:val="2"/>
        <w:numId w:val="4"/>
      </w:numPr>
      <w:spacing w:before="200" w:after="0"/>
      <w:jc w:val="left"/>
      <w:outlineLvl w:val="2"/>
    </w:pPr>
    <w:rPr>
      <w:rFonts w:eastAsia="Times New Roman"/>
      <w:b/>
      <w:bCs/>
      <w:sz w:val="28"/>
      <w:szCs w:val="26"/>
      <w:lang w:val="vi-VN" w:eastAsia="vi-VN"/>
    </w:rPr>
  </w:style>
  <w:style w:type="paragraph" w:styleId="Heading4">
    <w:name w:val="heading 4"/>
    <w:link w:val="Heading4Char"/>
    <w:autoRedefine/>
    <w:uiPriority w:val="9"/>
    <w:unhideWhenUsed/>
    <w:qFormat/>
    <w:rsid w:val="00ED55B1"/>
    <w:pPr>
      <w:numPr>
        <w:ilvl w:val="3"/>
        <w:numId w:val="4"/>
      </w:numPr>
      <w:tabs>
        <w:tab w:val="left" w:pos="990"/>
      </w:tabs>
      <w:spacing w:before="240" w:after="200" w:line="276" w:lineRule="auto"/>
      <w:outlineLvl w:val="3"/>
    </w:pPr>
    <w:rPr>
      <w:rFonts w:ascii="Times New Roman" w:eastAsia="Times New Roman" w:hAnsi="Times New Roman"/>
      <w:b/>
      <w:noProof/>
      <w:sz w:val="28"/>
      <w:szCs w:val="22"/>
      <w:lang w:eastAsia="ko-KR"/>
    </w:rPr>
  </w:style>
  <w:style w:type="paragraph" w:styleId="Heading5">
    <w:name w:val="heading 5"/>
    <w:link w:val="Heading5Char"/>
    <w:autoRedefine/>
    <w:uiPriority w:val="9"/>
    <w:unhideWhenUsed/>
    <w:qFormat/>
    <w:rsid w:val="00ED55B1"/>
    <w:pPr>
      <w:numPr>
        <w:ilvl w:val="4"/>
        <w:numId w:val="2"/>
      </w:numPr>
      <w:spacing w:after="200" w:line="276" w:lineRule="auto"/>
      <w:outlineLvl w:val="4"/>
    </w:pPr>
    <w:rPr>
      <w:rFonts w:ascii="Times New Roman" w:eastAsia="Times New Roman" w:hAnsi="Times New Roman"/>
      <w:b/>
      <w:noProof/>
      <w:sz w:val="28"/>
      <w:szCs w:val="2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ED55B1"/>
    <w:rPr>
      <w:rFonts w:ascii="Times New Roman" w:eastAsia="Times New Roman" w:hAnsi="Times New Roman"/>
      <w:b/>
      <w:bCs/>
      <w:color w:val="000000"/>
      <w:sz w:val="28"/>
      <w:szCs w:val="26"/>
      <w:lang w:eastAsia="vi-VN"/>
    </w:rPr>
  </w:style>
  <w:style w:type="character" w:customStyle="1" w:styleId="Heading1Char">
    <w:name w:val="Heading 1 Char"/>
    <w:link w:val="Heading1"/>
    <w:uiPriority w:val="9"/>
    <w:rsid w:val="00AC6B3E"/>
    <w:rPr>
      <w:rFonts w:ascii="Times New Roman" w:eastAsia="Times New Roman" w:hAnsi="Times New Roman"/>
      <w:b/>
      <w:bCs/>
      <w:sz w:val="28"/>
      <w:szCs w:val="28"/>
    </w:rPr>
  </w:style>
  <w:style w:type="paragraph" w:styleId="ListParagraph">
    <w:name w:val="List Paragraph"/>
    <w:basedOn w:val="Normal"/>
    <w:link w:val="ListParagraphChar"/>
    <w:autoRedefine/>
    <w:uiPriority w:val="34"/>
    <w:qFormat/>
    <w:rsid w:val="003F4098"/>
    <w:pPr>
      <w:numPr>
        <w:numId w:val="32"/>
      </w:numPr>
      <w:spacing w:before="120" w:after="120" w:line="240" w:lineRule="auto"/>
      <w:jc w:val="left"/>
    </w:pPr>
    <w:rPr>
      <w:rFonts w:eastAsia="Times New Roman"/>
      <w:noProof/>
      <w:lang w:val="vi-VN" w:eastAsia="ko-KR"/>
    </w:rPr>
  </w:style>
  <w:style w:type="character" w:customStyle="1" w:styleId="Heading3Char">
    <w:name w:val="Heading 3 Char"/>
    <w:link w:val="Heading3"/>
    <w:uiPriority w:val="9"/>
    <w:rsid w:val="00ED55B1"/>
    <w:rPr>
      <w:rFonts w:ascii="Times New Roman" w:eastAsia="Times New Roman" w:hAnsi="Times New Roman"/>
      <w:b/>
      <w:bCs/>
      <w:sz w:val="28"/>
      <w:szCs w:val="26"/>
      <w:lang w:val="vi-VN" w:eastAsia="vi-VN"/>
    </w:rPr>
  </w:style>
  <w:style w:type="character" w:customStyle="1" w:styleId="Heading4Char">
    <w:name w:val="Heading 4 Char"/>
    <w:link w:val="Heading4"/>
    <w:uiPriority w:val="9"/>
    <w:rsid w:val="00ED55B1"/>
    <w:rPr>
      <w:rFonts w:ascii="Times New Roman" w:eastAsia="Times New Roman" w:hAnsi="Times New Roman"/>
      <w:b/>
      <w:noProof/>
      <w:sz w:val="28"/>
      <w:szCs w:val="22"/>
      <w:lang w:eastAsia="ko-KR"/>
    </w:rPr>
  </w:style>
  <w:style w:type="character" w:customStyle="1" w:styleId="Heading5Char">
    <w:name w:val="Heading 5 Char"/>
    <w:link w:val="Heading5"/>
    <w:uiPriority w:val="9"/>
    <w:rsid w:val="00ED55B1"/>
    <w:rPr>
      <w:rFonts w:ascii="Times New Roman" w:eastAsia="Times New Roman" w:hAnsi="Times New Roman"/>
      <w:b/>
      <w:noProof/>
      <w:sz w:val="28"/>
      <w:szCs w:val="22"/>
      <w:lang w:eastAsia="ko-KR"/>
    </w:rPr>
  </w:style>
  <w:style w:type="paragraph" w:styleId="TOC1">
    <w:name w:val="toc 1"/>
    <w:basedOn w:val="Normal"/>
    <w:next w:val="Normal"/>
    <w:autoRedefine/>
    <w:uiPriority w:val="39"/>
    <w:unhideWhenUsed/>
    <w:rsid w:val="000F70B7"/>
    <w:pPr>
      <w:tabs>
        <w:tab w:val="left" w:pos="440"/>
        <w:tab w:val="right" w:leader="dot" w:pos="9350"/>
      </w:tabs>
      <w:spacing w:after="100"/>
    </w:pPr>
  </w:style>
  <w:style w:type="paragraph" w:styleId="TOC2">
    <w:name w:val="toc 2"/>
    <w:basedOn w:val="BodyText"/>
    <w:next w:val="Normal"/>
    <w:autoRedefine/>
    <w:uiPriority w:val="39"/>
    <w:unhideWhenUsed/>
    <w:rsid w:val="000F70B7"/>
    <w:pPr>
      <w:spacing w:after="100"/>
    </w:pPr>
  </w:style>
  <w:style w:type="paragraph" w:styleId="BodyText">
    <w:name w:val="Body Text"/>
    <w:basedOn w:val="Normal"/>
    <w:link w:val="BodyTextChar"/>
    <w:uiPriority w:val="99"/>
    <w:semiHidden/>
    <w:unhideWhenUsed/>
    <w:rsid w:val="00880AC8"/>
    <w:pPr>
      <w:spacing w:after="120"/>
    </w:pPr>
  </w:style>
  <w:style w:type="character" w:customStyle="1" w:styleId="BodyTextChar">
    <w:name w:val="Body Text Char"/>
    <w:basedOn w:val="DefaultParagraphFont"/>
    <w:link w:val="BodyText"/>
    <w:uiPriority w:val="99"/>
    <w:semiHidden/>
    <w:rsid w:val="00880AC8"/>
  </w:style>
  <w:style w:type="paragraph" w:styleId="TOC3">
    <w:name w:val="toc 3"/>
    <w:basedOn w:val="BodyText"/>
    <w:next w:val="Normal"/>
    <w:autoRedefine/>
    <w:uiPriority w:val="39"/>
    <w:unhideWhenUsed/>
    <w:rsid w:val="000F70B7"/>
    <w:pPr>
      <w:spacing w:after="100"/>
    </w:pPr>
  </w:style>
  <w:style w:type="paragraph" w:styleId="TOC4">
    <w:name w:val="toc 4"/>
    <w:basedOn w:val="BodyText"/>
    <w:next w:val="Normal"/>
    <w:autoRedefine/>
    <w:uiPriority w:val="39"/>
    <w:unhideWhenUsed/>
    <w:rsid w:val="000F70B7"/>
    <w:pPr>
      <w:spacing w:after="100"/>
    </w:pPr>
  </w:style>
  <w:style w:type="paragraph" w:styleId="TOC5">
    <w:name w:val="toc 5"/>
    <w:basedOn w:val="BodyText"/>
    <w:next w:val="Normal"/>
    <w:autoRedefine/>
    <w:uiPriority w:val="39"/>
    <w:unhideWhenUsed/>
    <w:rsid w:val="000F70B7"/>
    <w:pPr>
      <w:tabs>
        <w:tab w:val="left" w:pos="1080"/>
        <w:tab w:val="right" w:leader="dot" w:pos="9350"/>
      </w:tabs>
      <w:spacing w:after="100"/>
    </w:pPr>
  </w:style>
  <w:style w:type="paragraph" w:styleId="BalloonText">
    <w:name w:val="Balloon Text"/>
    <w:basedOn w:val="Normal"/>
    <w:link w:val="BalloonTextChar"/>
    <w:uiPriority w:val="99"/>
    <w:semiHidden/>
    <w:unhideWhenUsed/>
    <w:rsid w:val="00792E0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92E0F"/>
    <w:rPr>
      <w:rFonts w:ascii="Tahoma" w:hAnsi="Tahoma" w:cs="Tahoma"/>
      <w:sz w:val="16"/>
      <w:szCs w:val="16"/>
    </w:rPr>
  </w:style>
  <w:style w:type="paragraph" w:styleId="Caption">
    <w:name w:val="caption"/>
    <w:basedOn w:val="Normal"/>
    <w:next w:val="Normal"/>
    <w:autoRedefine/>
    <w:uiPriority w:val="35"/>
    <w:unhideWhenUsed/>
    <w:qFormat/>
    <w:rsid w:val="00AC4AA2"/>
    <w:pPr>
      <w:spacing w:line="360" w:lineRule="auto"/>
      <w:jc w:val="center"/>
    </w:pPr>
    <w:rPr>
      <w:bCs/>
      <w:i/>
      <w:color w:val="000000"/>
      <w:szCs w:val="18"/>
    </w:rPr>
  </w:style>
  <w:style w:type="character" w:styleId="Hyperlink">
    <w:name w:val="Hyperlink"/>
    <w:uiPriority w:val="99"/>
    <w:unhideWhenUsed/>
    <w:rsid w:val="00792E0F"/>
    <w:rPr>
      <w:color w:val="0000FF"/>
      <w:u w:val="single"/>
    </w:rPr>
  </w:style>
  <w:style w:type="paragraph" w:styleId="TableofFigures">
    <w:name w:val="table of figures"/>
    <w:basedOn w:val="Normal"/>
    <w:next w:val="Normal"/>
    <w:autoRedefine/>
    <w:uiPriority w:val="99"/>
    <w:unhideWhenUsed/>
    <w:rsid w:val="003F474D"/>
    <w:pPr>
      <w:spacing w:after="0"/>
    </w:pPr>
    <w:rPr>
      <w:i/>
    </w:rPr>
  </w:style>
  <w:style w:type="character" w:styleId="BookTitle">
    <w:name w:val="Book Title"/>
    <w:uiPriority w:val="33"/>
    <w:qFormat/>
    <w:rsid w:val="00ED11F1"/>
    <w:rPr>
      <w:b/>
      <w:bCs/>
      <w:smallCaps/>
      <w:spacing w:val="5"/>
    </w:rPr>
  </w:style>
  <w:style w:type="paragraph" w:styleId="Header">
    <w:name w:val="header"/>
    <w:basedOn w:val="Normal"/>
    <w:link w:val="HeaderChar"/>
    <w:uiPriority w:val="99"/>
    <w:unhideWhenUsed/>
    <w:rsid w:val="00ED11F1"/>
    <w:pPr>
      <w:tabs>
        <w:tab w:val="center" w:pos="4680"/>
        <w:tab w:val="right" w:pos="9360"/>
      </w:tabs>
      <w:spacing w:after="0" w:line="240" w:lineRule="auto"/>
    </w:pPr>
  </w:style>
  <w:style w:type="character" w:customStyle="1" w:styleId="HeaderChar">
    <w:name w:val="Header Char"/>
    <w:link w:val="Header"/>
    <w:uiPriority w:val="99"/>
    <w:rsid w:val="00ED11F1"/>
    <w:rPr>
      <w:rFonts w:ascii="Times New Roman" w:hAnsi="Times New Roman"/>
      <w:sz w:val="26"/>
    </w:rPr>
  </w:style>
  <w:style w:type="paragraph" w:styleId="Footer">
    <w:name w:val="footer"/>
    <w:basedOn w:val="Normal"/>
    <w:link w:val="FooterChar"/>
    <w:uiPriority w:val="99"/>
    <w:unhideWhenUsed/>
    <w:rsid w:val="00ED11F1"/>
    <w:pPr>
      <w:tabs>
        <w:tab w:val="center" w:pos="4680"/>
        <w:tab w:val="right" w:pos="9360"/>
      </w:tabs>
      <w:spacing w:after="0" w:line="240" w:lineRule="auto"/>
    </w:pPr>
  </w:style>
  <w:style w:type="character" w:customStyle="1" w:styleId="FooterChar">
    <w:name w:val="Footer Char"/>
    <w:link w:val="Footer"/>
    <w:uiPriority w:val="99"/>
    <w:rsid w:val="00ED11F1"/>
    <w:rPr>
      <w:rFonts w:ascii="Times New Roman" w:hAnsi="Times New Roman"/>
      <w:sz w:val="26"/>
    </w:rPr>
  </w:style>
  <w:style w:type="character" w:styleId="Strong">
    <w:name w:val="Strong"/>
    <w:basedOn w:val="DefaultParagraphFont"/>
    <w:uiPriority w:val="22"/>
    <w:qFormat/>
    <w:rsid w:val="0054300E"/>
    <w:rPr>
      <w:b/>
      <w:bCs/>
    </w:rPr>
  </w:style>
  <w:style w:type="paragraph" w:customStyle="1" w:styleId="nh">
    <w:name w:val="Ảnh"/>
    <w:basedOn w:val="Normal"/>
    <w:autoRedefine/>
    <w:qFormat/>
    <w:rsid w:val="00240648"/>
    <w:pPr>
      <w:pBdr>
        <w:top w:val="single" w:sz="8" w:space="1" w:color="244061" w:themeColor="accent1" w:themeShade="80" w:shadow="1"/>
        <w:left w:val="single" w:sz="8" w:space="4" w:color="244061" w:themeColor="accent1" w:themeShade="80" w:shadow="1"/>
        <w:bottom w:val="single" w:sz="8" w:space="1" w:color="244061" w:themeColor="accent1" w:themeShade="80" w:shadow="1"/>
        <w:right w:val="single" w:sz="8" w:space="4" w:color="244061" w:themeColor="accent1" w:themeShade="80" w:shadow="1"/>
      </w:pBdr>
      <w:spacing w:before="100" w:beforeAutospacing="1" w:after="100" w:afterAutospacing="1" w:line="240" w:lineRule="auto"/>
      <w:jc w:val="center"/>
    </w:pPr>
    <w:rPr>
      <w:rFonts w:eastAsia="Times New Roman"/>
      <w:noProof/>
      <w:color w:val="0000FF"/>
      <w:sz w:val="24"/>
      <w:szCs w:val="24"/>
    </w:rPr>
  </w:style>
  <w:style w:type="paragraph" w:customStyle="1" w:styleId="Chthch">
    <w:name w:val="Chú thích"/>
    <w:basedOn w:val="Normal"/>
    <w:autoRedefine/>
    <w:qFormat/>
    <w:rsid w:val="00E74256"/>
    <w:pPr>
      <w:jc w:val="center"/>
    </w:pPr>
    <w:rPr>
      <w:i/>
      <w:lang w:eastAsia="vi-VN"/>
    </w:rPr>
  </w:style>
  <w:style w:type="paragraph" w:customStyle="1" w:styleId="Listgach">
    <w:name w:val="List_gach"/>
    <w:basedOn w:val="ListParagraph"/>
    <w:link w:val="ListgachChar"/>
    <w:autoRedefine/>
    <w:qFormat/>
    <w:rsid w:val="008E5A1C"/>
    <w:pPr>
      <w:numPr>
        <w:numId w:val="3"/>
      </w:numPr>
      <w:ind w:left="360"/>
    </w:pPr>
  </w:style>
  <w:style w:type="character" w:customStyle="1" w:styleId="ListgachChar">
    <w:name w:val="List_gach Char"/>
    <w:basedOn w:val="DefaultParagraphFont"/>
    <w:link w:val="Listgach"/>
    <w:rsid w:val="008E5A1C"/>
    <w:rPr>
      <w:rFonts w:ascii="Times New Roman" w:eastAsia="Times New Roman" w:hAnsi="Times New Roman"/>
      <w:noProof/>
      <w:sz w:val="26"/>
      <w:szCs w:val="22"/>
      <w:lang w:val="vi-VN" w:eastAsia="ko-KR"/>
    </w:rPr>
  </w:style>
  <w:style w:type="paragraph" w:styleId="IntenseQuote">
    <w:name w:val="Intense Quote"/>
    <w:basedOn w:val="Normal"/>
    <w:next w:val="Normal"/>
    <w:link w:val="IntenseQuoteChar"/>
    <w:uiPriority w:val="30"/>
    <w:qFormat/>
    <w:rsid w:val="00C97C9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97C90"/>
    <w:rPr>
      <w:rFonts w:ascii="Times New Roman" w:hAnsi="Times New Roman"/>
      <w:i/>
      <w:iCs/>
      <w:color w:val="4F81BD" w:themeColor="accent1"/>
      <w:sz w:val="26"/>
      <w:szCs w:val="22"/>
    </w:rPr>
  </w:style>
  <w:style w:type="table" w:styleId="TableGrid">
    <w:name w:val="Table Grid"/>
    <w:basedOn w:val="TableNormal"/>
    <w:uiPriority w:val="59"/>
    <w:rsid w:val="002E7B5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2E7B5F"/>
    <w:rPr>
      <w:sz w:val="16"/>
      <w:szCs w:val="16"/>
    </w:rPr>
  </w:style>
  <w:style w:type="paragraph" w:styleId="CommentText">
    <w:name w:val="annotation text"/>
    <w:basedOn w:val="Normal"/>
    <w:link w:val="CommentTextChar"/>
    <w:uiPriority w:val="99"/>
    <w:semiHidden/>
    <w:unhideWhenUsed/>
    <w:rsid w:val="002E7B5F"/>
    <w:pPr>
      <w:spacing w:line="240" w:lineRule="auto"/>
    </w:pPr>
    <w:rPr>
      <w:sz w:val="20"/>
      <w:szCs w:val="20"/>
    </w:rPr>
  </w:style>
  <w:style w:type="character" w:customStyle="1" w:styleId="CommentTextChar">
    <w:name w:val="Comment Text Char"/>
    <w:basedOn w:val="DefaultParagraphFont"/>
    <w:link w:val="CommentText"/>
    <w:uiPriority w:val="99"/>
    <w:semiHidden/>
    <w:rsid w:val="002E7B5F"/>
    <w:rPr>
      <w:rFonts w:ascii="Times New Roman" w:hAnsi="Times New Roman"/>
    </w:rPr>
  </w:style>
  <w:style w:type="paragraph" w:styleId="CommentSubject">
    <w:name w:val="annotation subject"/>
    <w:basedOn w:val="CommentText"/>
    <w:next w:val="CommentText"/>
    <w:link w:val="CommentSubjectChar"/>
    <w:uiPriority w:val="99"/>
    <w:semiHidden/>
    <w:unhideWhenUsed/>
    <w:rsid w:val="002E7B5F"/>
    <w:rPr>
      <w:b/>
      <w:bCs/>
    </w:rPr>
  </w:style>
  <w:style w:type="character" w:customStyle="1" w:styleId="CommentSubjectChar">
    <w:name w:val="Comment Subject Char"/>
    <w:basedOn w:val="CommentTextChar"/>
    <w:link w:val="CommentSubject"/>
    <w:uiPriority w:val="99"/>
    <w:semiHidden/>
    <w:rsid w:val="002E7B5F"/>
    <w:rPr>
      <w:rFonts w:ascii="Times New Roman" w:hAnsi="Times New Roman"/>
      <w:b/>
      <w:bCs/>
    </w:rPr>
  </w:style>
  <w:style w:type="character" w:customStyle="1" w:styleId="ListParagraphChar">
    <w:name w:val="List Paragraph Char"/>
    <w:basedOn w:val="DefaultParagraphFont"/>
    <w:link w:val="ListParagraph"/>
    <w:uiPriority w:val="34"/>
    <w:rsid w:val="003F4098"/>
    <w:rPr>
      <w:rFonts w:ascii="Times New Roman" w:eastAsia="Times New Roman" w:hAnsi="Times New Roman"/>
      <w:noProof/>
      <w:sz w:val="26"/>
      <w:szCs w:val="22"/>
      <w:lang w:val="vi-VN" w:eastAsia="ko-KR"/>
    </w:rPr>
  </w:style>
  <w:style w:type="character" w:styleId="FollowedHyperlink">
    <w:name w:val="FollowedHyperlink"/>
    <w:basedOn w:val="DefaultParagraphFont"/>
    <w:uiPriority w:val="99"/>
    <w:semiHidden/>
    <w:unhideWhenUsed/>
    <w:rsid w:val="00FD5D5B"/>
    <w:rPr>
      <w:color w:val="800080" w:themeColor="followedHyperlink"/>
      <w:u w:val="single"/>
    </w:rPr>
  </w:style>
  <w:style w:type="paragraph" w:styleId="HTMLPreformatted">
    <w:name w:val="HTML Preformatted"/>
    <w:basedOn w:val="Normal"/>
    <w:link w:val="HTMLPreformattedChar"/>
    <w:uiPriority w:val="99"/>
    <w:semiHidden/>
    <w:unhideWhenUsed/>
    <w:rsid w:val="00236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36218"/>
    <w:rPr>
      <w:rFonts w:ascii="Courier New" w:eastAsia="Times New Roman" w:hAnsi="Courier New" w:cs="Courier New"/>
    </w:rPr>
  </w:style>
  <w:style w:type="character" w:customStyle="1" w:styleId="pl-k">
    <w:name w:val="pl-k"/>
    <w:basedOn w:val="DefaultParagraphFont"/>
    <w:rsid w:val="00236218"/>
  </w:style>
  <w:style w:type="character" w:customStyle="1" w:styleId="pl-cce">
    <w:name w:val="pl-cce"/>
    <w:basedOn w:val="DefaultParagraphFont"/>
    <w:rsid w:val="002362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09510">
      <w:bodyDiv w:val="1"/>
      <w:marLeft w:val="0"/>
      <w:marRight w:val="0"/>
      <w:marTop w:val="0"/>
      <w:marBottom w:val="0"/>
      <w:divBdr>
        <w:top w:val="none" w:sz="0" w:space="0" w:color="auto"/>
        <w:left w:val="none" w:sz="0" w:space="0" w:color="auto"/>
        <w:bottom w:val="none" w:sz="0" w:space="0" w:color="auto"/>
        <w:right w:val="none" w:sz="0" w:space="0" w:color="auto"/>
      </w:divBdr>
    </w:div>
    <w:div w:id="17121189">
      <w:bodyDiv w:val="1"/>
      <w:marLeft w:val="0"/>
      <w:marRight w:val="0"/>
      <w:marTop w:val="0"/>
      <w:marBottom w:val="0"/>
      <w:divBdr>
        <w:top w:val="none" w:sz="0" w:space="0" w:color="auto"/>
        <w:left w:val="none" w:sz="0" w:space="0" w:color="auto"/>
        <w:bottom w:val="none" w:sz="0" w:space="0" w:color="auto"/>
        <w:right w:val="none" w:sz="0" w:space="0" w:color="auto"/>
      </w:divBdr>
    </w:div>
    <w:div w:id="201021631">
      <w:bodyDiv w:val="1"/>
      <w:marLeft w:val="0"/>
      <w:marRight w:val="0"/>
      <w:marTop w:val="0"/>
      <w:marBottom w:val="0"/>
      <w:divBdr>
        <w:top w:val="none" w:sz="0" w:space="0" w:color="auto"/>
        <w:left w:val="none" w:sz="0" w:space="0" w:color="auto"/>
        <w:bottom w:val="none" w:sz="0" w:space="0" w:color="auto"/>
        <w:right w:val="none" w:sz="0" w:space="0" w:color="auto"/>
      </w:divBdr>
    </w:div>
    <w:div w:id="205872398">
      <w:bodyDiv w:val="1"/>
      <w:marLeft w:val="0"/>
      <w:marRight w:val="0"/>
      <w:marTop w:val="0"/>
      <w:marBottom w:val="0"/>
      <w:divBdr>
        <w:top w:val="none" w:sz="0" w:space="0" w:color="auto"/>
        <w:left w:val="none" w:sz="0" w:space="0" w:color="auto"/>
        <w:bottom w:val="none" w:sz="0" w:space="0" w:color="auto"/>
        <w:right w:val="none" w:sz="0" w:space="0" w:color="auto"/>
      </w:divBdr>
    </w:div>
    <w:div w:id="281035923">
      <w:bodyDiv w:val="1"/>
      <w:marLeft w:val="0"/>
      <w:marRight w:val="0"/>
      <w:marTop w:val="0"/>
      <w:marBottom w:val="0"/>
      <w:divBdr>
        <w:top w:val="none" w:sz="0" w:space="0" w:color="auto"/>
        <w:left w:val="none" w:sz="0" w:space="0" w:color="auto"/>
        <w:bottom w:val="none" w:sz="0" w:space="0" w:color="auto"/>
        <w:right w:val="none" w:sz="0" w:space="0" w:color="auto"/>
      </w:divBdr>
    </w:div>
    <w:div w:id="285160250">
      <w:bodyDiv w:val="1"/>
      <w:marLeft w:val="0"/>
      <w:marRight w:val="0"/>
      <w:marTop w:val="0"/>
      <w:marBottom w:val="0"/>
      <w:divBdr>
        <w:top w:val="none" w:sz="0" w:space="0" w:color="auto"/>
        <w:left w:val="none" w:sz="0" w:space="0" w:color="auto"/>
        <w:bottom w:val="none" w:sz="0" w:space="0" w:color="auto"/>
        <w:right w:val="none" w:sz="0" w:space="0" w:color="auto"/>
      </w:divBdr>
    </w:div>
    <w:div w:id="326909810">
      <w:bodyDiv w:val="1"/>
      <w:marLeft w:val="0"/>
      <w:marRight w:val="0"/>
      <w:marTop w:val="0"/>
      <w:marBottom w:val="0"/>
      <w:divBdr>
        <w:top w:val="none" w:sz="0" w:space="0" w:color="auto"/>
        <w:left w:val="none" w:sz="0" w:space="0" w:color="auto"/>
        <w:bottom w:val="none" w:sz="0" w:space="0" w:color="auto"/>
        <w:right w:val="none" w:sz="0" w:space="0" w:color="auto"/>
      </w:divBdr>
    </w:div>
    <w:div w:id="393510204">
      <w:bodyDiv w:val="1"/>
      <w:marLeft w:val="0"/>
      <w:marRight w:val="0"/>
      <w:marTop w:val="0"/>
      <w:marBottom w:val="0"/>
      <w:divBdr>
        <w:top w:val="none" w:sz="0" w:space="0" w:color="auto"/>
        <w:left w:val="none" w:sz="0" w:space="0" w:color="auto"/>
        <w:bottom w:val="none" w:sz="0" w:space="0" w:color="auto"/>
        <w:right w:val="none" w:sz="0" w:space="0" w:color="auto"/>
      </w:divBdr>
    </w:div>
    <w:div w:id="434524505">
      <w:bodyDiv w:val="1"/>
      <w:marLeft w:val="0"/>
      <w:marRight w:val="0"/>
      <w:marTop w:val="0"/>
      <w:marBottom w:val="0"/>
      <w:divBdr>
        <w:top w:val="none" w:sz="0" w:space="0" w:color="auto"/>
        <w:left w:val="none" w:sz="0" w:space="0" w:color="auto"/>
        <w:bottom w:val="none" w:sz="0" w:space="0" w:color="auto"/>
        <w:right w:val="none" w:sz="0" w:space="0" w:color="auto"/>
      </w:divBdr>
    </w:div>
    <w:div w:id="518738139">
      <w:bodyDiv w:val="1"/>
      <w:marLeft w:val="0"/>
      <w:marRight w:val="0"/>
      <w:marTop w:val="0"/>
      <w:marBottom w:val="0"/>
      <w:divBdr>
        <w:top w:val="none" w:sz="0" w:space="0" w:color="auto"/>
        <w:left w:val="none" w:sz="0" w:space="0" w:color="auto"/>
        <w:bottom w:val="none" w:sz="0" w:space="0" w:color="auto"/>
        <w:right w:val="none" w:sz="0" w:space="0" w:color="auto"/>
      </w:divBdr>
    </w:div>
    <w:div w:id="557283471">
      <w:bodyDiv w:val="1"/>
      <w:marLeft w:val="0"/>
      <w:marRight w:val="0"/>
      <w:marTop w:val="0"/>
      <w:marBottom w:val="0"/>
      <w:divBdr>
        <w:top w:val="none" w:sz="0" w:space="0" w:color="auto"/>
        <w:left w:val="none" w:sz="0" w:space="0" w:color="auto"/>
        <w:bottom w:val="none" w:sz="0" w:space="0" w:color="auto"/>
        <w:right w:val="none" w:sz="0" w:space="0" w:color="auto"/>
      </w:divBdr>
    </w:div>
    <w:div w:id="625309066">
      <w:bodyDiv w:val="1"/>
      <w:marLeft w:val="0"/>
      <w:marRight w:val="0"/>
      <w:marTop w:val="0"/>
      <w:marBottom w:val="0"/>
      <w:divBdr>
        <w:top w:val="none" w:sz="0" w:space="0" w:color="auto"/>
        <w:left w:val="none" w:sz="0" w:space="0" w:color="auto"/>
        <w:bottom w:val="none" w:sz="0" w:space="0" w:color="auto"/>
        <w:right w:val="none" w:sz="0" w:space="0" w:color="auto"/>
      </w:divBdr>
    </w:div>
    <w:div w:id="674383667">
      <w:bodyDiv w:val="1"/>
      <w:marLeft w:val="0"/>
      <w:marRight w:val="0"/>
      <w:marTop w:val="0"/>
      <w:marBottom w:val="0"/>
      <w:divBdr>
        <w:top w:val="none" w:sz="0" w:space="0" w:color="auto"/>
        <w:left w:val="none" w:sz="0" w:space="0" w:color="auto"/>
        <w:bottom w:val="none" w:sz="0" w:space="0" w:color="auto"/>
        <w:right w:val="none" w:sz="0" w:space="0" w:color="auto"/>
      </w:divBdr>
    </w:div>
    <w:div w:id="746928342">
      <w:bodyDiv w:val="1"/>
      <w:marLeft w:val="0"/>
      <w:marRight w:val="0"/>
      <w:marTop w:val="0"/>
      <w:marBottom w:val="0"/>
      <w:divBdr>
        <w:top w:val="none" w:sz="0" w:space="0" w:color="auto"/>
        <w:left w:val="none" w:sz="0" w:space="0" w:color="auto"/>
        <w:bottom w:val="none" w:sz="0" w:space="0" w:color="auto"/>
        <w:right w:val="none" w:sz="0" w:space="0" w:color="auto"/>
      </w:divBdr>
    </w:div>
    <w:div w:id="774786554">
      <w:bodyDiv w:val="1"/>
      <w:marLeft w:val="0"/>
      <w:marRight w:val="0"/>
      <w:marTop w:val="0"/>
      <w:marBottom w:val="0"/>
      <w:divBdr>
        <w:top w:val="none" w:sz="0" w:space="0" w:color="auto"/>
        <w:left w:val="none" w:sz="0" w:space="0" w:color="auto"/>
        <w:bottom w:val="none" w:sz="0" w:space="0" w:color="auto"/>
        <w:right w:val="none" w:sz="0" w:space="0" w:color="auto"/>
      </w:divBdr>
    </w:div>
    <w:div w:id="809439458">
      <w:bodyDiv w:val="1"/>
      <w:marLeft w:val="0"/>
      <w:marRight w:val="0"/>
      <w:marTop w:val="0"/>
      <w:marBottom w:val="0"/>
      <w:divBdr>
        <w:top w:val="none" w:sz="0" w:space="0" w:color="auto"/>
        <w:left w:val="none" w:sz="0" w:space="0" w:color="auto"/>
        <w:bottom w:val="none" w:sz="0" w:space="0" w:color="auto"/>
        <w:right w:val="none" w:sz="0" w:space="0" w:color="auto"/>
      </w:divBdr>
    </w:div>
    <w:div w:id="815487957">
      <w:bodyDiv w:val="1"/>
      <w:marLeft w:val="0"/>
      <w:marRight w:val="0"/>
      <w:marTop w:val="0"/>
      <w:marBottom w:val="0"/>
      <w:divBdr>
        <w:top w:val="none" w:sz="0" w:space="0" w:color="auto"/>
        <w:left w:val="none" w:sz="0" w:space="0" w:color="auto"/>
        <w:bottom w:val="none" w:sz="0" w:space="0" w:color="auto"/>
        <w:right w:val="none" w:sz="0" w:space="0" w:color="auto"/>
      </w:divBdr>
    </w:div>
    <w:div w:id="905067418">
      <w:bodyDiv w:val="1"/>
      <w:marLeft w:val="0"/>
      <w:marRight w:val="0"/>
      <w:marTop w:val="0"/>
      <w:marBottom w:val="0"/>
      <w:divBdr>
        <w:top w:val="none" w:sz="0" w:space="0" w:color="auto"/>
        <w:left w:val="none" w:sz="0" w:space="0" w:color="auto"/>
        <w:bottom w:val="none" w:sz="0" w:space="0" w:color="auto"/>
        <w:right w:val="none" w:sz="0" w:space="0" w:color="auto"/>
      </w:divBdr>
    </w:div>
    <w:div w:id="911499429">
      <w:bodyDiv w:val="1"/>
      <w:marLeft w:val="0"/>
      <w:marRight w:val="0"/>
      <w:marTop w:val="0"/>
      <w:marBottom w:val="0"/>
      <w:divBdr>
        <w:top w:val="none" w:sz="0" w:space="0" w:color="auto"/>
        <w:left w:val="none" w:sz="0" w:space="0" w:color="auto"/>
        <w:bottom w:val="none" w:sz="0" w:space="0" w:color="auto"/>
        <w:right w:val="none" w:sz="0" w:space="0" w:color="auto"/>
      </w:divBdr>
    </w:div>
    <w:div w:id="965702069">
      <w:bodyDiv w:val="1"/>
      <w:marLeft w:val="0"/>
      <w:marRight w:val="0"/>
      <w:marTop w:val="0"/>
      <w:marBottom w:val="0"/>
      <w:divBdr>
        <w:top w:val="none" w:sz="0" w:space="0" w:color="auto"/>
        <w:left w:val="none" w:sz="0" w:space="0" w:color="auto"/>
        <w:bottom w:val="none" w:sz="0" w:space="0" w:color="auto"/>
        <w:right w:val="none" w:sz="0" w:space="0" w:color="auto"/>
      </w:divBdr>
    </w:div>
    <w:div w:id="976649182">
      <w:bodyDiv w:val="1"/>
      <w:marLeft w:val="0"/>
      <w:marRight w:val="0"/>
      <w:marTop w:val="0"/>
      <w:marBottom w:val="0"/>
      <w:divBdr>
        <w:top w:val="none" w:sz="0" w:space="0" w:color="auto"/>
        <w:left w:val="none" w:sz="0" w:space="0" w:color="auto"/>
        <w:bottom w:val="none" w:sz="0" w:space="0" w:color="auto"/>
        <w:right w:val="none" w:sz="0" w:space="0" w:color="auto"/>
      </w:divBdr>
    </w:div>
    <w:div w:id="1129322500">
      <w:bodyDiv w:val="1"/>
      <w:marLeft w:val="0"/>
      <w:marRight w:val="0"/>
      <w:marTop w:val="0"/>
      <w:marBottom w:val="0"/>
      <w:divBdr>
        <w:top w:val="none" w:sz="0" w:space="0" w:color="auto"/>
        <w:left w:val="none" w:sz="0" w:space="0" w:color="auto"/>
        <w:bottom w:val="none" w:sz="0" w:space="0" w:color="auto"/>
        <w:right w:val="none" w:sz="0" w:space="0" w:color="auto"/>
      </w:divBdr>
    </w:div>
    <w:div w:id="1135371315">
      <w:bodyDiv w:val="1"/>
      <w:marLeft w:val="0"/>
      <w:marRight w:val="0"/>
      <w:marTop w:val="0"/>
      <w:marBottom w:val="0"/>
      <w:divBdr>
        <w:top w:val="none" w:sz="0" w:space="0" w:color="auto"/>
        <w:left w:val="none" w:sz="0" w:space="0" w:color="auto"/>
        <w:bottom w:val="none" w:sz="0" w:space="0" w:color="auto"/>
        <w:right w:val="none" w:sz="0" w:space="0" w:color="auto"/>
      </w:divBdr>
    </w:div>
    <w:div w:id="1138570712">
      <w:bodyDiv w:val="1"/>
      <w:marLeft w:val="0"/>
      <w:marRight w:val="0"/>
      <w:marTop w:val="0"/>
      <w:marBottom w:val="0"/>
      <w:divBdr>
        <w:top w:val="none" w:sz="0" w:space="0" w:color="auto"/>
        <w:left w:val="none" w:sz="0" w:space="0" w:color="auto"/>
        <w:bottom w:val="none" w:sz="0" w:space="0" w:color="auto"/>
        <w:right w:val="none" w:sz="0" w:space="0" w:color="auto"/>
      </w:divBdr>
    </w:div>
    <w:div w:id="1259754305">
      <w:bodyDiv w:val="1"/>
      <w:marLeft w:val="0"/>
      <w:marRight w:val="0"/>
      <w:marTop w:val="0"/>
      <w:marBottom w:val="0"/>
      <w:divBdr>
        <w:top w:val="none" w:sz="0" w:space="0" w:color="auto"/>
        <w:left w:val="none" w:sz="0" w:space="0" w:color="auto"/>
        <w:bottom w:val="none" w:sz="0" w:space="0" w:color="auto"/>
        <w:right w:val="none" w:sz="0" w:space="0" w:color="auto"/>
      </w:divBdr>
    </w:div>
    <w:div w:id="1342393817">
      <w:bodyDiv w:val="1"/>
      <w:marLeft w:val="0"/>
      <w:marRight w:val="0"/>
      <w:marTop w:val="0"/>
      <w:marBottom w:val="0"/>
      <w:divBdr>
        <w:top w:val="none" w:sz="0" w:space="0" w:color="auto"/>
        <w:left w:val="none" w:sz="0" w:space="0" w:color="auto"/>
        <w:bottom w:val="none" w:sz="0" w:space="0" w:color="auto"/>
        <w:right w:val="none" w:sz="0" w:space="0" w:color="auto"/>
      </w:divBdr>
    </w:div>
    <w:div w:id="1438911123">
      <w:bodyDiv w:val="1"/>
      <w:marLeft w:val="0"/>
      <w:marRight w:val="0"/>
      <w:marTop w:val="0"/>
      <w:marBottom w:val="0"/>
      <w:divBdr>
        <w:top w:val="none" w:sz="0" w:space="0" w:color="auto"/>
        <w:left w:val="none" w:sz="0" w:space="0" w:color="auto"/>
        <w:bottom w:val="none" w:sz="0" w:space="0" w:color="auto"/>
        <w:right w:val="none" w:sz="0" w:space="0" w:color="auto"/>
      </w:divBdr>
    </w:div>
    <w:div w:id="1475417073">
      <w:bodyDiv w:val="1"/>
      <w:marLeft w:val="0"/>
      <w:marRight w:val="0"/>
      <w:marTop w:val="0"/>
      <w:marBottom w:val="0"/>
      <w:divBdr>
        <w:top w:val="none" w:sz="0" w:space="0" w:color="auto"/>
        <w:left w:val="none" w:sz="0" w:space="0" w:color="auto"/>
        <w:bottom w:val="none" w:sz="0" w:space="0" w:color="auto"/>
        <w:right w:val="none" w:sz="0" w:space="0" w:color="auto"/>
      </w:divBdr>
    </w:div>
    <w:div w:id="1484540764">
      <w:bodyDiv w:val="1"/>
      <w:marLeft w:val="0"/>
      <w:marRight w:val="0"/>
      <w:marTop w:val="0"/>
      <w:marBottom w:val="0"/>
      <w:divBdr>
        <w:top w:val="none" w:sz="0" w:space="0" w:color="auto"/>
        <w:left w:val="none" w:sz="0" w:space="0" w:color="auto"/>
        <w:bottom w:val="none" w:sz="0" w:space="0" w:color="auto"/>
        <w:right w:val="none" w:sz="0" w:space="0" w:color="auto"/>
      </w:divBdr>
    </w:div>
    <w:div w:id="1575242655">
      <w:bodyDiv w:val="1"/>
      <w:marLeft w:val="0"/>
      <w:marRight w:val="0"/>
      <w:marTop w:val="0"/>
      <w:marBottom w:val="0"/>
      <w:divBdr>
        <w:top w:val="none" w:sz="0" w:space="0" w:color="auto"/>
        <w:left w:val="none" w:sz="0" w:space="0" w:color="auto"/>
        <w:bottom w:val="none" w:sz="0" w:space="0" w:color="auto"/>
        <w:right w:val="none" w:sz="0" w:space="0" w:color="auto"/>
      </w:divBdr>
    </w:div>
    <w:div w:id="1577741746">
      <w:bodyDiv w:val="1"/>
      <w:marLeft w:val="0"/>
      <w:marRight w:val="0"/>
      <w:marTop w:val="0"/>
      <w:marBottom w:val="0"/>
      <w:divBdr>
        <w:top w:val="none" w:sz="0" w:space="0" w:color="auto"/>
        <w:left w:val="none" w:sz="0" w:space="0" w:color="auto"/>
        <w:bottom w:val="none" w:sz="0" w:space="0" w:color="auto"/>
        <w:right w:val="none" w:sz="0" w:space="0" w:color="auto"/>
      </w:divBdr>
    </w:div>
    <w:div w:id="1584878757">
      <w:bodyDiv w:val="1"/>
      <w:marLeft w:val="0"/>
      <w:marRight w:val="0"/>
      <w:marTop w:val="0"/>
      <w:marBottom w:val="0"/>
      <w:divBdr>
        <w:top w:val="none" w:sz="0" w:space="0" w:color="auto"/>
        <w:left w:val="none" w:sz="0" w:space="0" w:color="auto"/>
        <w:bottom w:val="none" w:sz="0" w:space="0" w:color="auto"/>
        <w:right w:val="none" w:sz="0" w:space="0" w:color="auto"/>
      </w:divBdr>
    </w:div>
    <w:div w:id="1674645907">
      <w:bodyDiv w:val="1"/>
      <w:marLeft w:val="0"/>
      <w:marRight w:val="0"/>
      <w:marTop w:val="0"/>
      <w:marBottom w:val="0"/>
      <w:divBdr>
        <w:top w:val="none" w:sz="0" w:space="0" w:color="auto"/>
        <w:left w:val="none" w:sz="0" w:space="0" w:color="auto"/>
        <w:bottom w:val="none" w:sz="0" w:space="0" w:color="auto"/>
        <w:right w:val="none" w:sz="0" w:space="0" w:color="auto"/>
      </w:divBdr>
    </w:div>
    <w:div w:id="1755542577">
      <w:bodyDiv w:val="1"/>
      <w:marLeft w:val="0"/>
      <w:marRight w:val="0"/>
      <w:marTop w:val="0"/>
      <w:marBottom w:val="0"/>
      <w:divBdr>
        <w:top w:val="none" w:sz="0" w:space="0" w:color="auto"/>
        <w:left w:val="none" w:sz="0" w:space="0" w:color="auto"/>
        <w:bottom w:val="none" w:sz="0" w:space="0" w:color="auto"/>
        <w:right w:val="none" w:sz="0" w:space="0" w:color="auto"/>
      </w:divBdr>
    </w:div>
    <w:div w:id="1781101614">
      <w:bodyDiv w:val="1"/>
      <w:marLeft w:val="0"/>
      <w:marRight w:val="0"/>
      <w:marTop w:val="0"/>
      <w:marBottom w:val="0"/>
      <w:divBdr>
        <w:top w:val="none" w:sz="0" w:space="0" w:color="auto"/>
        <w:left w:val="none" w:sz="0" w:space="0" w:color="auto"/>
        <w:bottom w:val="none" w:sz="0" w:space="0" w:color="auto"/>
        <w:right w:val="none" w:sz="0" w:space="0" w:color="auto"/>
      </w:divBdr>
    </w:div>
    <w:div w:id="1875582094">
      <w:bodyDiv w:val="1"/>
      <w:marLeft w:val="0"/>
      <w:marRight w:val="0"/>
      <w:marTop w:val="0"/>
      <w:marBottom w:val="0"/>
      <w:divBdr>
        <w:top w:val="none" w:sz="0" w:space="0" w:color="auto"/>
        <w:left w:val="none" w:sz="0" w:space="0" w:color="auto"/>
        <w:bottom w:val="none" w:sz="0" w:space="0" w:color="auto"/>
        <w:right w:val="none" w:sz="0" w:space="0" w:color="auto"/>
      </w:divBdr>
    </w:div>
    <w:div w:id="1930582432">
      <w:bodyDiv w:val="1"/>
      <w:marLeft w:val="0"/>
      <w:marRight w:val="0"/>
      <w:marTop w:val="0"/>
      <w:marBottom w:val="0"/>
      <w:divBdr>
        <w:top w:val="none" w:sz="0" w:space="0" w:color="auto"/>
        <w:left w:val="none" w:sz="0" w:space="0" w:color="auto"/>
        <w:bottom w:val="none" w:sz="0" w:space="0" w:color="auto"/>
        <w:right w:val="none" w:sz="0" w:space="0" w:color="auto"/>
      </w:divBdr>
    </w:div>
    <w:div w:id="2006201769">
      <w:bodyDiv w:val="1"/>
      <w:marLeft w:val="0"/>
      <w:marRight w:val="0"/>
      <w:marTop w:val="0"/>
      <w:marBottom w:val="0"/>
      <w:divBdr>
        <w:top w:val="none" w:sz="0" w:space="0" w:color="auto"/>
        <w:left w:val="none" w:sz="0" w:space="0" w:color="auto"/>
        <w:bottom w:val="none" w:sz="0" w:space="0" w:color="auto"/>
        <w:right w:val="none" w:sz="0" w:space="0" w:color="auto"/>
      </w:divBdr>
    </w:div>
    <w:div w:id="2066097629">
      <w:bodyDiv w:val="1"/>
      <w:marLeft w:val="0"/>
      <w:marRight w:val="0"/>
      <w:marTop w:val="0"/>
      <w:marBottom w:val="0"/>
      <w:divBdr>
        <w:top w:val="none" w:sz="0" w:space="0" w:color="auto"/>
        <w:left w:val="none" w:sz="0" w:space="0" w:color="auto"/>
        <w:bottom w:val="none" w:sz="0" w:space="0" w:color="auto"/>
        <w:right w:val="none" w:sz="0" w:space="0" w:color="auto"/>
      </w:divBdr>
    </w:div>
    <w:div w:id="2077317107">
      <w:bodyDiv w:val="1"/>
      <w:marLeft w:val="0"/>
      <w:marRight w:val="0"/>
      <w:marTop w:val="0"/>
      <w:marBottom w:val="0"/>
      <w:divBdr>
        <w:top w:val="none" w:sz="0" w:space="0" w:color="auto"/>
        <w:left w:val="none" w:sz="0" w:space="0" w:color="auto"/>
        <w:bottom w:val="none" w:sz="0" w:space="0" w:color="auto"/>
        <w:right w:val="none" w:sz="0" w:space="0" w:color="auto"/>
      </w:divBdr>
    </w:div>
    <w:div w:id="2082628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IP-GraylogServer:900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E:\CuongTMs%20Document\Documents\Templates\Word%20Templates\Projec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0CDB3-FD59-48A3-B189-5BF6E4493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template.dotx</Template>
  <TotalTime>807</TotalTime>
  <Pages>1</Pages>
  <Words>1445</Words>
  <Characters>8237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CuongTM</dc:creator>
  <cp:keywords>docx</cp:keywords>
  <cp:lastModifiedBy>manh</cp:lastModifiedBy>
  <cp:revision>18</cp:revision>
  <dcterms:created xsi:type="dcterms:W3CDTF">2015-10-01T08:58:00Z</dcterms:created>
  <dcterms:modified xsi:type="dcterms:W3CDTF">2016-01-11T01:45:00Z</dcterms:modified>
</cp:coreProperties>
</file>